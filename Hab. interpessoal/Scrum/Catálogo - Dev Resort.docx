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9BB5E4" w:themeColor="accent3" w:themeTint="66"/>
  <w:body>
    <w:p w14:paraId="19061D82" w14:textId="4FC92371" w:rsidR="001A7532" w:rsidRDefault="00E650D7" w:rsidP="00FA2D8D">
      <w:pPr>
        <w:ind w:left="-851"/>
        <w:rPr>
          <w:lang w:val="pt-BR"/>
        </w:rPr>
        <w:sectPr w:rsidR="001A7532" w:rsidSect="00FA2D8D">
          <w:headerReference w:type="default" r:id="rId11"/>
          <w:headerReference w:type="first" r:id="rId12"/>
          <w:pgSz w:w="16838" w:h="11906" w:orient="landscape" w:code="9"/>
          <w:pgMar w:top="245" w:right="0" w:bottom="245" w:left="0" w:header="144" w:footer="144" w:gutter="0"/>
          <w:cols w:space="720"/>
          <w:titlePg/>
          <w:docGrid w:linePitch="360"/>
        </w:sectPr>
      </w:pPr>
      <w:r w:rsidRPr="00066E0D">
        <w:rPr>
          <w:noProof/>
          <w:sz w:val="72"/>
          <w:szCs w:val="96"/>
          <w:lang w:val="pt-BR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7D75BA07" wp14:editId="50D1E642">
                <wp:simplePos x="0" y="0"/>
                <wp:positionH relativeFrom="column">
                  <wp:posOffset>3524954</wp:posOffset>
                </wp:positionH>
                <wp:positionV relativeFrom="paragraph">
                  <wp:posOffset>4468541</wp:posOffset>
                </wp:positionV>
                <wp:extent cx="3415030" cy="1145540"/>
                <wp:effectExtent l="0" t="0" r="0" b="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15030" cy="1145540"/>
                        </a:xfrm>
                        <a:prstGeom prst="rect">
                          <a:avLst/>
                        </a:prstGeom>
                        <a:solidFill>
                          <a:srgbClr val="7030A0">
                            <a:alpha val="41176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D59913" w14:textId="7CF880E3" w:rsidR="00991142" w:rsidRPr="00E650D7" w:rsidRDefault="00991142" w:rsidP="00066E0D">
                            <w:pPr>
                              <w:jc w:val="center"/>
                              <w:rPr>
                                <w:color w:val="FFFFFF" w:themeColor="accent6"/>
                                <w:sz w:val="32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650D7">
                              <w:rPr>
                                <w:rFonts w:ascii="Dreaming Outloud Pro" w:hAnsi="Dreaming Outloud Pro" w:cs="Dreaming Outloud Pro"/>
                                <w:color w:val="FFFFFF" w:themeColor="accent6"/>
                                <w:sz w:val="40"/>
                                <w:szCs w:val="44"/>
                                <w:lang w:val="pt-BR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o simples pode ser revolucionário na vida das </w:t>
                            </w:r>
                            <w:r w:rsidRPr="00E650D7">
                              <w:rPr>
                                <w:rFonts w:ascii="Dreaming Outloud Pro" w:hAnsi="Dreaming Outloud Pro" w:cs="Dreaming Outloud Pro"/>
                                <w:color w:val="FFFFFF" w:themeColor="accent6"/>
                                <w:sz w:val="44"/>
                                <w:szCs w:val="48"/>
                                <w:lang w:val="pt-BR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pessoas.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75BA07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277.55pt;margin-top:351.85pt;width:268.9pt;height:90.2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" fillcolor="#7030a0" stroked="f">
                <v:fill opacity="26985f"/>
                <v:textbox>
                  <w:txbxContent>
                    <w:p w14:paraId="6ED59913" w14:textId="7CF880E3" w:rsidR="00991142" w:rsidRPr="00E650D7" w:rsidRDefault="00991142" w:rsidP="00066E0D">
                      <w:pPr>
                        <w:jc w:val="center"/>
                        <w:rPr>
                          <w:color w:val="FFFFFF" w:themeColor="accent6"/>
                          <w:sz w:val="32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650D7">
                        <w:rPr>
                          <w:rFonts w:ascii="Dreaming Outloud Pro" w:hAnsi="Dreaming Outloud Pro" w:cs="Dreaming Outloud Pro"/>
                          <w:color w:val="FFFFFF" w:themeColor="accent6"/>
                          <w:sz w:val="40"/>
                          <w:szCs w:val="44"/>
                          <w:lang w:val="pt-BR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o simples pode ser revolucionário na vida das </w:t>
                      </w:r>
                      <w:r w:rsidRPr="00E650D7">
                        <w:rPr>
                          <w:rFonts w:ascii="Dreaming Outloud Pro" w:hAnsi="Dreaming Outloud Pro" w:cs="Dreaming Outloud Pro"/>
                          <w:color w:val="FFFFFF" w:themeColor="accent6"/>
                          <w:sz w:val="44"/>
                          <w:szCs w:val="48"/>
                          <w:lang w:val="pt-BR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pessoas.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36C29">
        <w:rPr>
          <w:noProof/>
        </w:rPr>
        <mc:AlternateContent>
          <mc:Choice Requires="wps">
            <w:drawing>
              <wp:anchor distT="0" distB="0" distL="114300" distR="114300" simplePos="0" relativeHeight="251663357" behindDoc="0" locked="0" layoutInCell="1" allowOverlap="1" wp14:anchorId="3787F7C0" wp14:editId="7B3CD97A">
                <wp:simplePos x="0" y="0"/>
                <wp:positionH relativeFrom="column">
                  <wp:posOffset>5227092</wp:posOffset>
                </wp:positionH>
                <wp:positionV relativeFrom="paragraph">
                  <wp:posOffset>-249242</wp:posOffset>
                </wp:positionV>
                <wp:extent cx="5500047" cy="7600315"/>
                <wp:effectExtent l="0" t="0" r="5715" b="635"/>
                <wp:wrapNone/>
                <wp:docPr id="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0047" cy="7600315"/>
                        </a:xfrm>
                        <a:prstGeom prst="rect">
                          <a:avLst/>
                        </a:prstGeom>
                        <a:blipFill>
                          <a:blip r:embed="rId13"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E1B048" id="Retângulo 1" o:spid="_x0000_s1026" style="position:absolute;margin-left:411.6pt;margin-top:-19.65pt;width:433.05pt;height:598.45pt;z-index:25166335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" stroked="f" strokeweight="1pt">
                <v:fill r:id="rId14" o:title="" recolor="t" rotate="t" type="frame"/>
              </v:rect>
            </w:pict>
          </mc:Fallback>
        </mc:AlternateContent>
      </w:r>
      <w:r w:rsidR="00736C29">
        <w:rPr>
          <w:noProof/>
          <w:lang w:val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70C195D" wp14:editId="2DD7D374">
                <wp:simplePos x="0" y="0"/>
                <wp:positionH relativeFrom="column">
                  <wp:posOffset>3831874</wp:posOffset>
                </wp:positionH>
                <wp:positionV relativeFrom="paragraph">
                  <wp:posOffset>2097405</wp:posOffset>
                </wp:positionV>
                <wp:extent cx="2688609" cy="2374710"/>
                <wp:effectExtent l="0" t="0" r="0" b="6985"/>
                <wp:wrapNone/>
                <wp:docPr id="269" name="Elipse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8609" cy="2374710"/>
                        </a:xfrm>
                        <a:prstGeom prst="ellipse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  <a:alpha val="8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273E0B9" id="Elipse 269" o:spid="_x0000_s1026" style="position:absolute;margin-left:301.7pt;margin-top:165.15pt;width:211.7pt;height:18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" fillcolor="#b099df [1300]" stroked="f" strokeweight=".5pt">
                <v:fill opacity="55769f"/>
                <v:stroke joinstyle="miter"/>
              </v:oval>
            </w:pict>
          </mc:Fallback>
        </mc:AlternateContent>
      </w:r>
      <w:r w:rsidR="00736C29" w:rsidRPr="00066E0D">
        <w:rPr>
          <w:noProof/>
          <w:sz w:val="72"/>
          <w:szCs w:val="96"/>
          <w:lang w:val="pt-BR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00B630D0" wp14:editId="3C52B38A">
                <wp:simplePos x="0" y="0"/>
                <wp:positionH relativeFrom="column">
                  <wp:posOffset>3528638</wp:posOffset>
                </wp:positionH>
                <wp:positionV relativeFrom="paragraph">
                  <wp:posOffset>2974065</wp:posOffset>
                </wp:positionV>
                <wp:extent cx="3058160" cy="664210"/>
                <wp:effectExtent l="0" t="0" r="8890" b="2540"/>
                <wp:wrapSquare wrapText="bothSides"/>
                <wp:docPr id="27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8160" cy="6642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B97873" w14:textId="3DBF69A7" w:rsidR="001A7532" w:rsidRPr="00066E0D" w:rsidRDefault="001A7532" w:rsidP="001A7532">
                            <w:pPr>
                              <w:pStyle w:val="Subttulo"/>
                              <w:jc w:val="center"/>
                              <w:rPr>
                                <w:sz w:val="22"/>
                                <w:szCs w:val="24"/>
                                <w:lang w:val="pt-BR"/>
                              </w:rPr>
                            </w:pPr>
                            <w:r w:rsidRPr="00066E0D">
                              <w:rPr>
                                <w:sz w:val="72"/>
                                <w:szCs w:val="96"/>
                                <w:lang w:val="pt-BR"/>
                              </w:rPr>
                              <w:t>dev resort</w:t>
                            </w:r>
                          </w:p>
                          <w:p w14:paraId="728DF211" w14:textId="682CA4C1" w:rsidR="001A7532" w:rsidRDefault="001A7532" w:rsidP="001A7532">
                            <w:pPr>
                              <w:jc w:val="center"/>
                            </w:pPr>
                            <w:r>
                              <w:rPr>
                                <w:rFonts w:ascii="Dreaming Outloud Pro" w:hAnsi="Dreaming Outloud Pro" w:cs="Dreaming Outloud Pro"/>
                                <w:b/>
                                <w:caps/>
                                <w:color w:val="492A86" w:themeColor="accent1"/>
                                <w:sz w:val="32"/>
                                <w:szCs w:val="36"/>
                                <w:lang w:val="pt-BR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630D0" id="_x0000_s1027" type="#_x0000_t202" style="position:absolute;left:0;text-align:left;margin-left:277.85pt;margin-top:234.2pt;width:240.8pt;height:52.3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" stroked="f">
                <v:textbox>
                  <w:txbxContent>
                    <w:p w14:paraId="13B97873" w14:textId="3DBF69A7" w:rsidR="001A7532" w:rsidRPr="00066E0D" w:rsidRDefault="001A7532" w:rsidP="001A7532">
                      <w:pPr>
                        <w:pStyle w:val="Subttulo"/>
                        <w:jc w:val="center"/>
                        <w:rPr>
                          <w:sz w:val="22"/>
                          <w:szCs w:val="24"/>
                          <w:lang w:val="pt-BR"/>
                        </w:rPr>
                      </w:pPr>
                      <w:r w:rsidRPr="00066E0D">
                        <w:rPr>
                          <w:sz w:val="72"/>
                          <w:szCs w:val="96"/>
                          <w:lang w:val="pt-BR"/>
                        </w:rPr>
                        <w:t>dev resort</w:t>
                      </w:r>
                    </w:p>
                    <w:p w14:paraId="728DF211" w14:textId="682CA4C1" w:rsidR="001A7532" w:rsidRDefault="001A7532" w:rsidP="001A7532">
                      <w:pPr>
                        <w:jc w:val="center"/>
                      </w:pPr>
                      <w:r>
                        <w:rPr>
                          <w:rFonts w:ascii="Dreaming Outloud Pro" w:hAnsi="Dreaming Outloud Pro" w:cs="Dreaming Outloud Pro"/>
                          <w:b/>
                          <w:caps/>
                          <w:color w:val="492A86" w:themeColor="accent1"/>
                          <w:sz w:val="32"/>
                          <w:szCs w:val="36"/>
                          <w:lang w:val="pt-BR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36C29">
        <w:rPr>
          <w:noProof/>
          <w:sz w:val="72"/>
          <w:szCs w:val="96"/>
          <w:lang w:val="pt-BR"/>
        </w:rPr>
        <mc:AlternateContent>
          <mc:Choice Requires="wps">
            <w:drawing>
              <wp:anchor distT="0" distB="0" distL="114300" distR="114300" simplePos="0" relativeHeight="251664382" behindDoc="0" locked="0" layoutInCell="1" allowOverlap="1" wp14:anchorId="74ECBBDC" wp14:editId="0BBCDF3E">
                <wp:simplePos x="0" y="0"/>
                <wp:positionH relativeFrom="column">
                  <wp:posOffset>-1</wp:posOffset>
                </wp:positionH>
                <wp:positionV relativeFrom="paragraph">
                  <wp:posOffset>-249242</wp:posOffset>
                </wp:positionV>
                <wp:extent cx="5227093" cy="7600950"/>
                <wp:effectExtent l="0" t="0" r="0" b="0"/>
                <wp:wrapNone/>
                <wp:docPr id="295" name="Retângulo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27093" cy="7600950"/>
                        </a:xfrm>
                        <a:prstGeom prst="rect">
                          <a:avLst/>
                        </a:prstGeom>
                        <a:blipFill dpi="0" rotWithShape="1">
                          <a:blip r:embed="rId15">
                            <a:alphaModFix amt="8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32E20" id="Retângulo 295" o:spid="_x0000_s1026" style="position:absolute;margin-left:0;margin-top:-19.65pt;width:411.6pt;height:598.5pt;z-index:25166438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" stroked="f" strokeweight="1pt">
                <v:fill r:id="rId16" o:title="" opacity="55706f" recolor="t" rotate="t" type="frame"/>
              </v:rect>
            </w:pict>
          </mc:Fallback>
        </mc:AlternateContent>
      </w:r>
    </w:p>
    <w:p w14:paraId="29F4E3D2" w14:textId="173CC69F" w:rsidR="00136BFC" w:rsidRDefault="00100790" w:rsidP="00BF5E20">
      <w:pPr>
        <w:rPr>
          <w:lang w:val="pt-BR"/>
        </w:rPr>
        <w:sectPr w:rsidR="00136BFC" w:rsidSect="002B6149">
          <w:headerReference w:type="default" r:id="rId17"/>
          <w:headerReference w:type="first" r:id="rId18"/>
          <w:pgSz w:w="16838" w:h="11906" w:orient="landscape" w:code="9"/>
          <w:pgMar w:top="245" w:right="864" w:bottom="245" w:left="864" w:header="144" w:footer="144" w:gutter="0"/>
          <w:cols w:space="720"/>
          <w:titlePg/>
          <w:docGrid w:linePitch="360"/>
        </w:sectPr>
      </w:pPr>
      <w:r>
        <w:rPr>
          <w:noProof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A4ACEE5" wp14:editId="1CCDC8DF">
                <wp:simplePos x="0" y="0"/>
                <wp:positionH relativeFrom="column">
                  <wp:posOffset>598982</wp:posOffset>
                </wp:positionH>
                <wp:positionV relativeFrom="paragraph">
                  <wp:posOffset>3649650</wp:posOffset>
                </wp:positionV>
                <wp:extent cx="2934586" cy="3296093"/>
                <wp:effectExtent l="0" t="0" r="0" b="0"/>
                <wp:wrapNone/>
                <wp:docPr id="381" name="Retângulo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4586" cy="3296093"/>
                        </a:xfrm>
                        <a:prstGeom prst="rect">
                          <a:avLst/>
                        </a:prstGeom>
                        <a:blipFill dpi="0"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E2318D" id="Retângulo 381" o:spid="_x0000_s1026" style="position:absolute;margin-left:47.15pt;margin-top:287.35pt;width:231.05pt;height:259.5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" stroked="f" strokeweight="1pt">
                <v:fill r:id="rId20" o:title="" recolor="t" rotate="t" type="frame"/>
              </v:rect>
            </w:pict>
          </mc:Fallback>
        </mc:AlternateContent>
      </w:r>
      <w:r w:rsidRPr="00136BFC">
        <w:rPr>
          <w:noProof/>
          <w:lang w:val="pt-BR"/>
        </w:rPr>
        <mc:AlternateContent>
          <mc:Choice Requires="wpg">
            <w:drawing>
              <wp:anchor distT="0" distB="0" distL="457200" distR="457200" simplePos="0" relativeHeight="251689984" behindDoc="0" locked="0" layoutInCell="1" allowOverlap="1" wp14:anchorId="16ED2715" wp14:editId="57D3EFE1">
                <wp:simplePos x="0" y="0"/>
                <wp:positionH relativeFrom="page">
                  <wp:align>left</wp:align>
                </wp:positionH>
                <mc:AlternateContent>
                  <mc:Choice Requires="wp14">
                    <wp:positionV relativeFrom="page">
                      <wp14:pctPosVOffset>2300</wp14:pctPosVOffset>
                    </wp:positionV>
                  </mc:Choice>
                  <mc:Fallback>
                    <wp:positionV relativeFrom="page">
                      <wp:posOffset>173355</wp:posOffset>
                    </wp:positionV>
                  </mc:Fallback>
                </mc:AlternateContent>
                <wp:extent cx="4210050" cy="9372600"/>
                <wp:effectExtent l="0" t="0" r="0" b="2540"/>
                <wp:wrapSquare wrapText="bothSides"/>
                <wp:docPr id="179" name="Grupo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0493" cy="9372600"/>
                          <a:chOff x="0" y="0"/>
                          <a:chExt cx="4209262" cy="9372600"/>
                        </a:xfrm>
                      </wpg:grpSpPr>
                      <wpg:grpSp>
                        <wpg:cNvPr id="180" name="Grupo 180"/>
                        <wpg:cNvGrpSpPr/>
                        <wpg:grpSpPr>
                          <a:xfrm>
                            <a:off x="0" y="0"/>
                            <a:ext cx="914400" cy="9372600"/>
                            <a:chOff x="0" y="0"/>
                            <a:chExt cx="914400" cy="9372600"/>
                          </a:xfrm>
                        </wpg:grpSpPr>
                        <wps:wsp>
                          <wps:cNvPr id="181" name="Retângulo 181"/>
                          <wps:cNvSpPr/>
                          <wps:spPr>
                            <a:xfrm>
                              <a:off x="0" y="0"/>
                              <a:ext cx="914400" cy="9372600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alpha val="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82" name="Grupo 182"/>
                          <wpg:cNvGrpSpPr/>
                          <wpg:grpSpPr>
                            <a:xfrm>
                              <a:off x="227566" y="0"/>
                              <a:ext cx="685800" cy="9372600"/>
                              <a:chOff x="0" y="0"/>
                              <a:chExt cx="685800" cy="9372600"/>
                            </a:xfrm>
                          </wpg:grpSpPr>
                          <wps:wsp>
                            <wps:cNvPr id="183" name="Retângulo 5"/>
                            <wps:cNvSpPr/>
                            <wps:spPr>
                              <a:xfrm>
                                <a:off x="0" y="0"/>
                                <a:ext cx="667512" cy="9363456"/>
                              </a:xfrm>
                              <a:custGeom>
                                <a:avLst/>
                                <a:gdLst>
                                  <a:gd name="connsiteX0" fmla="*/ 0 w 667707"/>
                                  <a:gd name="connsiteY0" fmla="*/ 0 h 9363456"/>
                                  <a:gd name="connsiteX1" fmla="*/ 667707 w 667707"/>
                                  <a:gd name="connsiteY1" fmla="*/ 0 h 9363456"/>
                                  <a:gd name="connsiteX2" fmla="*/ 667707 w 667707"/>
                                  <a:gd name="connsiteY2" fmla="*/ 9363456 h 9363456"/>
                                  <a:gd name="connsiteX3" fmla="*/ 0 w 667707"/>
                                  <a:gd name="connsiteY3" fmla="*/ 9363456 h 9363456"/>
                                  <a:gd name="connsiteX4" fmla="*/ 0 w 667707"/>
                                  <a:gd name="connsiteY4" fmla="*/ 0 h 9363456"/>
                                  <a:gd name="connsiteX0" fmla="*/ 0 w 667718"/>
                                  <a:gd name="connsiteY0" fmla="*/ 0 h 9363456"/>
                                  <a:gd name="connsiteX1" fmla="*/ 667707 w 667718"/>
                                  <a:gd name="connsiteY1" fmla="*/ 0 h 9363456"/>
                                  <a:gd name="connsiteX2" fmla="*/ 667718 w 667718"/>
                                  <a:gd name="connsiteY2" fmla="*/ 3971925 h 9363456"/>
                                  <a:gd name="connsiteX3" fmla="*/ 667707 w 667718"/>
                                  <a:gd name="connsiteY3" fmla="*/ 9363456 h 9363456"/>
                                  <a:gd name="connsiteX4" fmla="*/ 0 w 667718"/>
                                  <a:gd name="connsiteY4" fmla="*/ 9363456 h 9363456"/>
                                  <a:gd name="connsiteX5" fmla="*/ 0 w 667718"/>
                                  <a:gd name="connsiteY5" fmla="*/ 0 h 9363456"/>
                                  <a:gd name="connsiteX0" fmla="*/ 0 w 667707"/>
                                  <a:gd name="connsiteY0" fmla="*/ 0 h 9363456"/>
                                  <a:gd name="connsiteX1" fmla="*/ 667707 w 667707"/>
                                  <a:gd name="connsiteY1" fmla="*/ 0 h 9363456"/>
                                  <a:gd name="connsiteX2" fmla="*/ 448643 w 667707"/>
                                  <a:gd name="connsiteY2" fmla="*/ 5314677 h 9363456"/>
                                  <a:gd name="connsiteX3" fmla="*/ 667707 w 667707"/>
                                  <a:gd name="connsiteY3" fmla="*/ 9363456 h 9363456"/>
                                  <a:gd name="connsiteX4" fmla="*/ 0 w 667707"/>
                                  <a:gd name="connsiteY4" fmla="*/ 9363456 h 9363456"/>
                                  <a:gd name="connsiteX5" fmla="*/ 0 w 667707"/>
                                  <a:gd name="connsiteY5" fmla="*/ 0 h 9363456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667707" h="9363456">
                                    <a:moveTo>
                                      <a:pt x="0" y="0"/>
                                    </a:moveTo>
                                    <a:lnTo>
                                      <a:pt x="667707" y="0"/>
                                    </a:lnTo>
                                    <a:cubicBezTo>
                                      <a:pt x="667711" y="1323975"/>
                                      <a:pt x="448639" y="3990702"/>
                                      <a:pt x="448643" y="5314677"/>
                                    </a:cubicBezTo>
                                    <a:cubicBezTo>
                                      <a:pt x="448639" y="7111854"/>
                                      <a:pt x="667711" y="7566279"/>
                                      <a:pt x="667707" y="9363456"/>
                                    </a:cubicBezTo>
                                    <a:lnTo>
                                      <a:pt x="0" y="936345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alpha val="88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84" name="Retângulo 184"/>
                            <wps:cNvSpPr/>
                            <wps:spPr>
                              <a:xfrm>
                                <a:off x="0" y="0"/>
                                <a:ext cx="685800" cy="93726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185" name="Caixa de Texto 185"/>
                        <wps:cNvSpPr txBox="1"/>
                        <wps:spPr>
                          <a:xfrm>
                            <a:off x="922675" y="85640"/>
                            <a:ext cx="3286587" cy="49116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12A77E" w14:textId="34A83225" w:rsidR="00136BFC" w:rsidRDefault="00136BFC">
                              <w:pPr>
                                <w:pStyle w:val="CabealhodoSumrio"/>
                                <w:spacing w:before="120"/>
                                <w:rPr>
                                  <w:color w:val="492A86" w:themeColor="accent1"/>
                                  <w:sz w:val="26"/>
                                  <w:szCs w:val="26"/>
                                </w:rPr>
                              </w:pPr>
                              <w:r w:rsidRPr="00136BFC">
                                <w:rPr>
                                  <w:lang w:val="pt-BR"/>
                                </w:rPr>
                                <w:t>POR QUE ESCOLHER O NOSSO RESORT ?</w:t>
                              </w:r>
                            </w:p>
                            <w:p w14:paraId="71D28F6F" w14:textId="4C334AFD" w:rsidR="00136BFC" w:rsidRDefault="00136BFC" w:rsidP="00136BFC">
                              <w:pPr>
                                <w:rPr>
                                  <w:color w:val="7F7F7F" w:themeColor="text1" w:themeTint="80"/>
                                  <w:sz w:val="20"/>
                                  <w:szCs w:val="20"/>
                                </w:rPr>
                              </w:pPr>
                            </w:p>
                            <w:tbl>
                              <w:tblPr>
                                <w:tblW w:w="0" w:type="auto"/>
                                <w:tblLayout w:type="fixed"/>
                                <w:tblCellMar>
                                  <w:left w:w="115" w:type="dxa"/>
                                  <w:right w:w="115" w:type="dxa"/>
                                </w:tblCellMar>
                                <w:tblLook w:val="0600" w:firstRow="0" w:lastRow="0" w:firstColumn="0" w:lastColumn="0" w:noHBand="1" w:noVBand="1"/>
                              </w:tblPr>
                              <w:tblGrid>
                                <w:gridCol w:w="900"/>
                                <w:gridCol w:w="3870"/>
                              </w:tblGrid>
                              <w:tr w:rsidR="00136BFC" w:rsidRPr="00034C84" w14:paraId="099D2AF2" w14:textId="77777777" w:rsidTr="00B77EDE">
                                <w:trPr>
                                  <w:trHeight w:val="1009"/>
                                </w:trPr>
                                <w:sdt>
                                  <w:sdtPr>
                                    <w:id w:val="1806351517"/>
                                    <w:placeholder>
                                      <w:docPart w:val="AD45B306995B4D7D952BC05613C3EAD8"/>
                                    </w:placeholder>
                                    <w:temporary/>
                                    <w:showingPlcHdr/>
                                    <w15:appearance w15:val="hidden"/>
                                  </w:sdtPr>
                                  <w:sdtContent>
                                    <w:tc>
                                      <w:tcPr>
                                        <w:tcW w:w="900" w:type="dxa"/>
                                        <w:vAlign w:val="center"/>
                                      </w:tcPr>
                                      <w:p w14:paraId="1EC416C3" w14:textId="77777777" w:rsidR="00136BFC" w:rsidRPr="008478C6" w:rsidRDefault="00136BFC" w:rsidP="00136BFC">
                                        <w:pPr>
                                          <w:pStyle w:val="Sumrio1"/>
                                        </w:pPr>
                                        <w:r w:rsidRPr="008478C6">
                                          <w:rPr>
                                            <w:lang w:bidi="pt-BR"/>
                                          </w:rPr>
                                          <w:t>01</w:t>
                                        </w:r>
                                      </w:p>
                                    </w:tc>
                                  </w:sdtContent>
                                </w:sdt>
                                <w:tc>
                                  <w:tcPr>
                                    <w:tcW w:w="3870" w:type="dxa"/>
                                    <w:vAlign w:val="center"/>
                                  </w:tcPr>
                                  <w:p w14:paraId="63A9F15B" w14:textId="77777777" w:rsidR="00136BFC" w:rsidRPr="00034C84" w:rsidRDefault="00136BFC" w:rsidP="00136BFC">
                                    <w:pPr>
                                      <w:pStyle w:val="SemEspaamento"/>
                                      <w:rPr>
                                        <w:noProof/>
                                        <w:sz w:val="20"/>
                                        <w:szCs w:val="20"/>
                                        <w:lang w:val="pt-BR"/>
                                      </w:rPr>
                                    </w:pPr>
                                    <w:r w:rsidRPr="00034C84">
                                      <w:rPr>
                                        <w:noProof/>
                                        <w:sz w:val="20"/>
                                        <w:szCs w:val="20"/>
                                        <w:lang w:val="pt-BR"/>
                                      </w:rPr>
                                      <w:t>Local integrado com a natureza, com atividades recreativas;</w:t>
                                    </w:r>
                                  </w:p>
                                </w:tc>
                              </w:tr>
                              <w:tr w:rsidR="00136BFC" w:rsidRPr="00034C84" w14:paraId="550246A9" w14:textId="77777777" w:rsidTr="00B77EDE">
                                <w:trPr>
                                  <w:trHeight w:val="1009"/>
                                </w:trPr>
                                <w:sdt>
                                  <w:sdtPr>
                                    <w:id w:val="678008437"/>
                                    <w:placeholder>
                                      <w:docPart w:val="5C502F20563343D391D5E09878E901EB"/>
                                    </w:placeholder>
                                    <w:temporary/>
                                    <w:showingPlcHdr/>
                                    <w15:appearance w15:val="hidden"/>
                                  </w:sdtPr>
                                  <w:sdtContent>
                                    <w:tc>
                                      <w:tcPr>
                                        <w:tcW w:w="900" w:type="dxa"/>
                                        <w:vAlign w:val="center"/>
                                      </w:tcPr>
                                      <w:p w14:paraId="6D853531" w14:textId="77777777" w:rsidR="00136BFC" w:rsidRPr="008478C6" w:rsidRDefault="00136BFC" w:rsidP="00136BFC">
                                        <w:pPr>
                                          <w:pStyle w:val="Sumrio1"/>
                                        </w:pPr>
                                        <w:r w:rsidRPr="008478C6">
                                          <w:rPr>
                                            <w:lang w:bidi="pt-BR"/>
                                          </w:rPr>
                                          <w:t>02</w:t>
                                        </w:r>
                                      </w:p>
                                    </w:tc>
                                  </w:sdtContent>
                                </w:sdt>
                                <w:tc>
                                  <w:tcPr>
                                    <w:tcW w:w="3870" w:type="dxa"/>
                                    <w:vAlign w:val="center"/>
                                  </w:tcPr>
                                  <w:p w14:paraId="2A568A3E" w14:textId="77777777" w:rsidR="00136BFC" w:rsidRPr="00034C84" w:rsidRDefault="00136BFC" w:rsidP="00136BFC">
                                    <w:pPr>
                                      <w:pStyle w:val="SemEspaamento"/>
                                      <w:rPr>
                                        <w:noProof/>
                                        <w:sz w:val="20"/>
                                        <w:szCs w:val="20"/>
                                        <w:lang w:val="pt-BR"/>
                                      </w:rPr>
                                    </w:pPr>
                                    <w:r w:rsidRPr="00034C84">
                                      <w:rPr>
                                        <w:noProof/>
                                        <w:sz w:val="20"/>
                                        <w:szCs w:val="20"/>
                                        <w:lang w:val="pt-BR"/>
                                      </w:rPr>
                                      <w:t>Acessibilidade para PCD’s em todos os ambientes do resort.</w:t>
                                    </w:r>
                                  </w:p>
                                </w:tc>
                              </w:tr>
                              <w:tr w:rsidR="00136BFC" w:rsidRPr="00034C84" w14:paraId="2E09843B" w14:textId="77777777" w:rsidTr="00B77EDE">
                                <w:trPr>
                                  <w:trHeight w:val="1009"/>
                                </w:trPr>
                                <w:sdt>
                                  <w:sdtPr>
                                    <w:id w:val="1910029343"/>
                                    <w:placeholder>
                                      <w:docPart w:val="FAD0381B010E4048B3297357DC88131E"/>
                                    </w:placeholder>
                                    <w:temporary/>
                                    <w:showingPlcHdr/>
                                    <w15:appearance w15:val="hidden"/>
                                  </w:sdtPr>
                                  <w:sdtContent>
                                    <w:tc>
                                      <w:tcPr>
                                        <w:tcW w:w="900" w:type="dxa"/>
                                        <w:vAlign w:val="center"/>
                                      </w:tcPr>
                                      <w:p w14:paraId="535DAEF0" w14:textId="77777777" w:rsidR="00136BFC" w:rsidRPr="008478C6" w:rsidRDefault="00136BFC" w:rsidP="00136BFC">
                                        <w:pPr>
                                          <w:pStyle w:val="Sumrio1"/>
                                        </w:pPr>
                                        <w:r w:rsidRPr="008478C6">
                                          <w:rPr>
                                            <w:lang w:bidi="pt-BR"/>
                                          </w:rPr>
                                          <w:t>03</w:t>
                                        </w:r>
                                      </w:p>
                                    </w:tc>
                                  </w:sdtContent>
                                </w:sdt>
                                <w:tc>
                                  <w:tcPr>
                                    <w:tcW w:w="3870" w:type="dxa"/>
                                    <w:vAlign w:val="center"/>
                                  </w:tcPr>
                                  <w:p w14:paraId="4C0D1C75" w14:textId="77777777" w:rsidR="00136BFC" w:rsidRPr="00034C84" w:rsidRDefault="00136BFC" w:rsidP="00136BFC">
                                    <w:pPr>
                                      <w:pStyle w:val="SemEspaamento"/>
                                      <w:rPr>
                                        <w:noProof/>
                                        <w:sz w:val="20"/>
                                        <w:szCs w:val="20"/>
                                        <w:lang w:val="pt-BR"/>
                                      </w:rPr>
                                    </w:pPr>
                                    <w:r w:rsidRPr="00034C84">
                                      <w:rPr>
                                        <w:noProof/>
                                        <w:sz w:val="20"/>
                                        <w:szCs w:val="20"/>
                                        <w:lang w:val="pt-BR"/>
                                      </w:rPr>
                                      <w:t>Cardápio flexível para todos os públicos: inclusão de pratos veganos e com intolerância alimentar.</w:t>
                                    </w:r>
                                  </w:p>
                                </w:tc>
                              </w:tr>
                              <w:tr w:rsidR="00136BFC" w:rsidRPr="008478C6" w14:paraId="68DB77F1" w14:textId="77777777" w:rsidTr="00B77EDE">
                                <w:trPr>
                                  <w:trHeight w:val="1009"/>
                                </w:trPr>
                                <w:sdt>
                                  <w:sdtPr>
                                    <w:id w:val="1748612993"/>
                                    <w:placeholder>
                                      <w:docPart w:val="9E0EC86DF3094F1AA483E7B99AC82B94"/>
                                    </w:placeholder>
                                    <w:temporary/>
                                    <w:showingPlcHdr/>
                                    <w15:appearance w15:val="hidden"/>
                                  </w:sdtPr>
                                  <w:sdtContent>
                                    <w:tc>
                                      <w:tcPr>
                                        <w:tcW w:w="900" w:type="dxa"/>
                                        <w:vAlign w:val="center"/>
                                      </w:tcPr>
                                      <w:p w14:paraId="3E22891A" w14:textId="77777777" w:rsidR="00136BFC" w:rsidRPr="008478C6" w:rsidRDefault="00136BFC" w:rsidP="00136BFC">
                                        <w:pPr>
                                          <w:pStyle w:val="Sumrio1"/>
                                        </w:pPr>
                                        <w:r w:rsidRPr="008478C6">
                                          <w:rPr>
                                            <w:lang w:bidi="pt-BR"/>
                                          </w:rPr>
                                          <w:t>04</w:t>
                                        </w:r>
                                      </w:p>
                                    </w:tc>
                                  </w:sdtContent>
                                </w:sdt>
                                <w:tc>
                                  <w:tcPr>
                                    <w:tcW w:w="3870" w:type="dxa"/>
                                    <w:vAlign w:val="center"/>
                                  </w:tcPr>
                                  <w:p w14:paraId="4DF270BA" w14:textId="77777777" w:rsidR="00136BFC" w:rsidRPr="008478C6" w:rsidRDefault="00136BFC" w:rsidP="00136BFC">
                                    <w:pPr>
                                      <w:pStyle w:val="SemEspaamento"/>
                                      <w:rPr>
                                        <w:noProof/>
                                        <w:lang w:val="pt-BR"/>
                                      </w:rPr>
                                    </w:pPr>
                                    <w:r>
                                      <w:rPr>
                                        <w:noProof/>
                                        <w:lang w:val="pt-BR"/>
                                      </w:rPr>
                                      <w:t>Espaço para crianças;</w:t>
                                    </w:r>
                                  </w:p>
                                </w:tc>
                              </w:tr>
                            </w:tbl>
                            <w:p w14:paraId="3064BF80" w14:textId="075B14A2" w:rsidR="00136BFC" w:rsidRDefault="00136BFC" w:rsidP="00136BFC">
                              <w:pPr>
                                <w:rPr>
                                  <w:color w:val="7F7F7F" w:themeColor="text1" w:themeTint="80"/>
                                  <w:sz w:val="20"/>
                                  <w:szCs w:val="20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93200</wp14:pctHeight>
                </wp14:sizeRelV>
              </wp:anchor>
            </w:drawing>
          </mc:Choice>
          <mc:Fallback>
            <w:pict>
              <v:group w14:anchorId="16ED2715" id="Grupo 179" o:spid="_x0000_s1028" style="position:absolute;margin-left:0;margin-top:0;width:331.5pt;height:738pt;z-index:251689984;mso-height-percent:932;mso-top-percent:23;mso-wrap-distance-left:36pt;mso-wrap-distance-right:36pt;mso-position-horizontal:left;mso-position-horizontal-relative:page;mso-position-vertical-relative:page;mso-height-percent:932;mso-top-percent:23;mso-width-relative:margin" coordsize="42092,937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">
                <v:group id="Grupo 180" o:spid="_x0000_s1029" style="position:absolute;width:9144;height:93726" coordsize="9144,93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5kGxQAAANw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">
                  <v:rect id="Retângulo 181" o:spid="_x0000_s1030" style="position:absolute;width:9144;height:937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" fillcolor="white [3212]" stroked="f" strokeweight="1pt">
                    <v:fill opacity="0"/>
                  </v:rect>
                  <v:group id="Grupo 182" o:spid="_x0000_s1031" style="position:absolute;left:2275;width:6858;height:93726" coordsize="6858,93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">
                    <v:shape id="Retângulo 5" o:spid="_x0000_s1032" style="position:absolute;width:6675;height:93634;visibility:visible;mso-wrap-style:square;v-text-anchor:middle" coordsize="667707,9363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" path="m,l667707,v4,1323975,-219068,3990702,-219064,5314677c448639,7111854,667711,7566279,667707,9363456l,9363456,,xe" fillcolor="#492a86 [3204]" stroked="f" strokeweight="1pt">
                      <v:fill opacity="57568f"/>
                      <v:stroke joinstyle="miter"/>
                      <v:path arrowok="t" o:connecttype="custom" o:connectlocs="0,0;667512,0;448512,5314677;667512,9363456;0,9363456;0,0" o:connectangles="0,0,0,0,0,0"/>
                    </v:shape>
                    <v:rect id="Retângulo 184" o:spid="_x0000_s1033" style="position:absolute;width:6858;height:937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" filled="f" stroked="f"/>
                  </v:group>
                </v:group>
                <v:shape id="Caixa de Texto 185" o:spid="_x0000_s1034" type="#_x0000_t202" style="position:absolute;left:9226;top:856;width:32866;height:491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" filled="f" stroked="f" strokeweight=".5pt">
                  <v:textbox inset="0,0,0,0">
                    <w:txbxContent>
                      <w:p w14:paraId="7112A77E" w14:textId="34A83225" w:rsidR="00136BFC" w:rsidRDefault="00136BFC">
                        <w:pPr>
                          <w:pStyle w:val="CabealhodoSumrio"/>
                          <w:spacing w:before="120"/>
                          <w:rPr>
                            <w:color w:val="492A86" w:themeColor="accent1"/>
                            <w:sz w:val="26"/>
                            <w:szCs w:val="26"/>
                          </w:rPr>
                        </w:pPr>
                        <w:r w:rsidRPr="00136BFC">
                          <w:rPr>
                            <w:lang w:val="pt-BR"/>
                          </w:rPr>
                          <w:t>POR QUE ESCOLHER O NOSSO RESORT ?</w:t>
                        </w:r>
                      </w:p>
                      <w:p w14:paraId="71D28F6F" w14:textId="4C334AFD" w:rsidR="00136BFC" w:rsidRDefault="00136BFC" w:rsidP="00136BFC">
                        <w:pPr>
                          <w:rPr>
                            <w:color w:val="7F7F7F" w:themeColor="text1" w:themeTint="80"/>
                            <w:sz w:val="20"/>
                            <w:szCs w:val="20"/>
                          </w:rPr>
                        </w:pPr>
                      </w:p>
                      <w:tbl>
                        <w:tblPr>
                          <w:tblW w:w="0" w:type="auto"/>
                          <w:tblLayout w:type="fixed"/>
                          <w:tblCellMar>
                            <w:left w:w="115" w:type="dxa"/>
                            <w:right w:w="115" w:type="dxa"/>
                          </w:tblCellMar>
                          <w:tblLook w:val="0600" w:firstRow="0" w:lastRow="0" w:firstColumn="0" w:lastColumn="0" w:noHBand="1" w:noVBand="1"/>
                        </w:tblPr>
                        <w:tblGrid>
                          <w:gridCol w:w="900"/>
                          <w:gridCol w:w="3870"/>
                        </w:tblGrid>
                        <w:tr w:rsidR="00136BFC" w:rsidRPr="00034C84" w14:paraId="099D2AF2" w14:textId="77777777" w:rsidTr="00B77EDE">
                          <w:trPr>
                            <w:trHeight w:val="1009"/>
                          </w:trPr>
                          <w:sdt>
                            <w:sdtPr>
                              <w:id w:val="1806351517"/>
                              <w:placeholder>
                                <w:docPart w:val="AD45B306995B4D7D952BC05613C3EAD8"/>
                              </w:placeholder>
                              <w:temporary/>
                              <w:showingPlcHdr/>
                              <w15:appearance w15:val="hidden"/>
                            </w:sdtPr>
                            <w:sdtContent>
                              <w:tc>
                                <w:tcPr>
                                  <w:tcW w:w="900" w:type="dxa"/>
                                  <w:vAlign w:val="center"/>
                                </w:tcPr>
                                <w:p w14:paraId="1EC416C3" w14:textId="77777777" w:rsidR="00136BFC" w:rsidRPr="008478C6" w:rsidRDefault="00136BFC" w:rsidP="00136BFC">
                                  <w:pPr>
                                    <w:pStyle w:val="Sumrio1"/>
                                  </w:pPr>
                                  <w:r w:rsidRPr="008478C6">
                                    <w:rPr>
                                      <w:lang w:bidi="pt-BR"/>
                                    </w:rPr>
                                    <w:t>01</w:t>
                                  </w:r>
                                </w:p>
                              </w:tc>
                            </w:sdtContent>
                          </w:sdt>
                          <w:tc>
                            <w:tcPr>
                              <w:tcW w:w="3870" w:type="dxa"/>
                              <w:vAlign w:val="center"/>
                            </w:tcPr>
                            <w:p w14:paraId="63A9F15B" w14:textId="77777777" w:rsidR="00136BFC" w:rsidRPr="00034C84" w:rsidRDefault="00136BFC" w:rsidP="00136BFC">
                              <w:pPr>
                                <w:pStyle w:val="SemEspaamento"/>
                                <w:rPr>
                                  <w:noProof/>
                                  <w:sz w:val="20"/>
                                  <w:szCs w:val="20"/>
                                  <w:lang w:val="pt-BR"/>
                                </w:rPr>
                              </w:pPr>
                              <w:r w:rsidRPr="00034C84">
                                <w:rPr>
                                  <w:noProof/>
                                  <w:sz w:val="20"/>
                                  <w:szCs w:val="20"/>
                                  <w:lang w:val="pt-BR"/>
                                </w:rPr>
                                <w:t>Local integrado com a natureza, com atividades recreativas;</w:t>
                              </w:r>
                            </w:p>
                          </w:tc>
                        </w:tr>
                        <w:tr w:rsidR="00136BFC" w:rsidRPr="00034C84" w14:paraId="550246A9" w14:textId="77777777" w:rsidTr="00B77EDE">
                          <w:trPr>
                            <w:trHeight w:val="1009"/>
                          </w:trPr>
                          <w:sdt>
                            <w:sdtPr>
                              <w:id w:val="678008437"/>
                              <w:placeholder>
                                <w:docPart w:val="5C502F20563343D391D5E09878E901EB"/>
                              </w:placeholder>
                              <w:temporary/>
                              <w:showingPlcHdr/>
                              <w15:appearance w15:val="hidden"/>
                            </w:sdtPr>
                            <w:sdtContent>
                              <w:tc>
                                <w:tcPr>
                                  <w:tcW w:w="900" w:type="dxa"/>
                                  <w:vAlign w:val="center"/>
                                </w:tcPr>
                                <w:p w14:paraId="6D853531" w14:textId="77777777" w:rsidR="00136BFC" w:rsidRPr="008478C6" w:rsidRDefault="00136BFC" w:rsidP="00136BFC">
                                  <w:pPr>
                                    <w:pStyle w:val="Sumrio1"/>
                                  </w:pPr>
                                  <w:r w:rsidRPr="008478C6">
                                    <w:rPr>
                                      <w:lang w:bidi="pt-BR"/>
                                    </w:rPr>
                                    <w:t>02</w:t>
                                  </w:r>
                                </w:p>
                              </w:tc>
                            </w:sdtContent>
                          </w:sdt>
                          <w:tc>
                            <w:tcPr>
                              <w:tcW w:w="3870" w:type="dxa"/>
                              <w:vAlign w:val="center"/>
                            </w:tcPr>
                            <w:p w14:paraId="2A568A3E" w14:textId="77777777" w:rsidR="00136BFC" w:rsidRPr="00034C84" w:rsidRDefault="00136BFC" w:rsidP="00136BFC">
                              <w:pPr>
                                <w:pStyle w:val="SemEspaamento"/>
                                <w:rPr>
                                  <w:noProof/>
                                  <w:sz w:val="20"/>
                                  <w:szCs w:val="20"/>
                                  <w:lang w:val="pt-BR"/>
                                </w:rPr>
                              </w:pPr>
                              <w:r w:rsidRPr="00034C84">
                                <w:rPr>
                                  <w:noProof/>
                                  <w:sz w:val="20"/>
                                  <w:szCs w:val="20"/>
                                  <w:lang w:val="pt-BR"/>
                                </w:rPr>
                                <w:t>Acessibilidade para PCD’s em todos os ambientes do resort.</w:t>
                              </w:r>
                            </w:p>
                          </w:tc>
                        </w:tr>
                        <w:tr w:rsidR="00136BFC" w:rsidRPr="00034C84" w14:paraId="2E09843B" w14:textId="77777777" w:rsidTr="00B77EDE">
                          <w:trPr>
                            <w:trHeight w:val="1009"/>
                          </w:trPr>
                          <w:sdt>
                            <w:sdtPr>
                              <w:id w:val="1910029343"/>
                              <w:placeholder>
                                <w:docPart w:val="FAD0381B010E4048B3297357DC88131E"/>
                              </w:placeholder>
                              <w:temporary/>
                              <w:showingPlcHdr/>
                              <w15:appearance w15:val="hidden"/>
                            </w:sdtPr>
                            <w:sdtContent>
                              <w:tc>
                                <w:tcPr>
                                  <w:tcW w:w="900" w:type="dxa"/>
                                  <w:vAlign w:val="center"/>
                                </w:tcPr>
                                <w:p w14:paraId="535DAEF0" w14:textId="77777777" w:rsidR="00136BFC" w:rsidRPr="008478C6" w:rsidRDefault="00136BFC" w:rsidP="00136BFC">
                                  <w:pPr>
                                    <w:pStyle w:val="Sumrio1"/>
                                  </w:pPr>
                                  <w:r w:rsidRPr="008478C6">
                                    <w:rPr>
                                      <w:lang w:bidi="pt-BR"/>
                                    </w:rPr>
                                    <w:t>03</w:t>
                                  </w:r>
                                </w:p>
                              </w:tc>
                            </w:sdtContent>
                          </w:sdt>
                          <w:tc>
                            <w:tcPr>
                              <w:tcW w:w="3870" w:type="dxa"/>
                              <w:vAlign w:val="center"/>
                            </w:tcPr>
                            <w:p w14:paraId="4C0D1C75" w14:textId="77777777" w:rsidR="00136BFC" w:rsidRPr="00034C84" w:rsidRDefault="00136BFC" w:rsidP="00136BFC">
                              <w:pPr>
                                <w:pStyle w:val="SemEspaamento"/>
                                <w:rPr>
                                  <w:noProof/>
                                  <w:sz w:val="20"/>
                                  <w:szCs w:val="20"/>
                                  <w:lang w:val="pt-BR"/>
                                </w:rPr>
                              </w:pPr>
                              <w:r w:rsidRPr="00034C84">
                                <w:rPr>
                                  <w:noProof/>
                                  <w:sz w:val="20"/>
                                  <w:szCs w:val="20"/>
                                  <w:lang w:val="pt-BR"/>
                                </w:rPr>
                                <w:t>Cardápio flexível para todos os públicos: inclusão de pratos veganos e com intolerância alimentar.</w:t>
                              </w:r>
                            </w:p>
                          </w:tc>
                        </w:tr>
                        <w:tr w:rsidR="00136BFC" w:rsidRPr="008478C6" w14:paraId="68DB77F1" w14:textId="77777777" w:rsidTr="00B77EDE">
                          <w:trPr>
                            <w:trHeight w:val="1009"/>
                          </w:trPr>
                          <w:sdt>
                            <w:sdtPr>
                              <w:id w:val="1748612993"/>
                              <w:placeholder>
                                <w:docPart w:val="9E0EC86DF3094F1AA483E7B99AC82B94"/>
                              </w:placeholder>
                              <w:temporary/>
                              <w:showingPlcHdr/>
                              <w15:appearance w15:val="hidden"/>
                            </w:sdtPr>
                            <w:sdtContent>
                              <w:tc>
                                <w:tcPr>
                                  <w:tcW w:w="900" w:type="dxa"/>
                                  <w:vAlign w:val="center"/>
                                </w:tcPr>
                                <w:p w14:paraId="3E22891A" w14:textId="77777777" w:rsidR="00136BFC" w:rsidRPr="008478C6" w:rsidRDefault="00136BFC" w:rsidP="00136BFC">
                                  <w:pPr>
                                    <w:pStyle w:val="Sumrio1"/>
                                  </w:pPr>
                                  <w:r w:rsidRPr="008478C6">
                                    <w:rPr>
                                      <w:lang w:bidi="pt-BR"/>
                                    </w:rPr>
                                    <w:t>04</w:t>
                                  </w:r>
                                </w:p>
                              </w:tc>
                            </w:sdtContent>
                          </w:sdt>
                          <w:tc>
                            <w:tcPr>
                              <w:tcW w:w="3870" w:type="dxa"/>
                              <w:vAlign w:val="center"/>
                            </w:tcPr>
                            <w:p w14:paraId="4DF270BA" w14:textId="77777777" w:rsidR="00136BFC" w:rsidRPr="008478C6" w:rsidRDefault="00136BFC" w:rsidP="00136BFC">
                              <w:pPr>
                                <w:pStyle w:val="SemEspaamento"/>
                                <w:rPr>
                                  <w:noProof/>
                                  <w:lang w:val="pt-BR"/>
                                </w:rPr>
                              </w:pPr>
                              <w:r>
                                <w:rPr>
                                  <w:noProof/>
                                  <w:lang w:val="pt-BR"/>
                                </w:rPr>
                                <w:t>Espaço para crianças;</w:t>
                              </w:r>
                            </w:p>
                          </w:tc>
                        </w:tr>
                      </w:tbl>
                      <w:p w14:paraId="3064BF80" w14:textId="075B14A2" w:rsidR="00136BFC" w:rsidRDefault="00136BFC" w:rsidP="00136BFC">
                        <w:pPr>
                          <w:rPr>
                            <w:color w:val="7F7F7F" w:themeColor="text1" w:themeTint="80"/>
                            <w:sz w:val="20"/>
                            <w:szCs w:val="20"/>
                          </w:rPr>
                        </w:pPr>
                      </w:p>
                    </w:txbxContent>
                  </v:textbox>
                </v:shape>
                <w10:wrap type="square" anchorx="page" anchory="page"/>
              </v:group>
            </w:pict>
          </mc:Fallback>
        </mc:AlternateContent>
      </w:r>
      <w:r w:rsidR="00136BFC">
        <w:rPr>
          <w:lang w:val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E821D6D" wp14:editId="4828F1EB">
                <wp:simplePos x="0" y="0"/>
                <wp:positionH relativeFrom="column">
                  <wp:posOffset>6344105</wp:posOffset>
                </wp:positionH>
                <wp:positionV relativeFrom="paragraph">
                  <wp:posOffset>-78105</wp:posOffset>
                </wp:positionV>
                <wp:extent cx="3150235" cy="3690620"/>
                <wp:effectExtent l="0" t="0" r="0" b="5080"/>
                <wp:wrapNone/>
                <wp:docPr id="374" name="Retângulo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0235" cy="3690620"/>
                        </a:xfrm>
                        <a:prstGeom prst="rect">
                          <a:avLst/>
                        </a:prstGeom>
                        <a:blipFill dpi="0"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0906F1" id="Retângulo 374" o:spid="_x0000_s1026" style="position:absolute;margin-left:499.55pt;margin-top:-6.15pt;width:248.05pt;height:290.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" stroked="f" strokeweight="1pt">
                <v:fill r:id="rId22" o:title="" recolor="t" rotate="t" type="frame"/>
              </v:rect>
            </w:pict>
          </mc:Fallback>
        </mc:AlternateContent>
      </w:r>
      <w:r w:rsidR="00136BFC">
        <w:rPr>
          <w:lang w:val="pt-B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C75C073" wp14:editId="5E9D378B">
                <wp:simplePos x="0" y="0"/>
                <wp:positionH relativeFrom="column">
                  <wp:posOffset>4155043</wp:posOffset>
                </wp:positionH>
                <wp:positionV relativeFrom="paragraph">
                  <wp:posOffset>3522781</wp:posOffset>
                </wp:positionV>
                <wp:extent cx="1795145" cy="1861820"/>
                <wp:effectExtent l="0" t="0" r="0" b="5080"/>
                <wp:wrapNone/>
                <wp:docPr id="377" name="Retângulo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5" cy="1861820"/>
                        </a:xfrm>
                        <a:prstGeom prst="rect">
                          <a:avLst/>
                        </a:prstGeom>
                        <a:blipFill dpi="0"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B3C30" id="Retângulo 377" o:spid="_x0000_s1026" style="position:absolute;margin-left:327.15pt;margin-top:277.4pt;width:141.35pt;height:146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" stroked="f" strokeweight="1pt">
                <v:fill r:id="rId24" o:title="" recolor="t" rotate="t" type="frame"/>
              </v:rect>
            </w:pict>
          </mc:Fallback>
        </mc:AlternateContent>
      </w:r>
      <w:r w:rsidR="00136BFC">
        <w:rPr>
          <w:noProof/>
          <w:lang w:val="pt-B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5D0DC37" wp14:editId="345289A6">
                <wp:simplePos x="0" y="0"/>
                <wp:positionH relativeFrom="column">
                  <wp:posOffset>4761597</wp:posOffset>
                </wp:positionH>
                <wp:positionV relativeFrom="paragraph">
                  <wp:posOffset>3900323</wp:posOffset>
                </wp:positionV>
                <wp:extent cx="5133860" cy="2434728"/>
                <wp:effectExtent l="0" t="0" r="0" b="3810"/>
                <wp:wrapNone/>
                <wp:docPr id="376" name="Retângulo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33860" cy="2434728"/>
                        </a:xfrm>
                        <a:prstGeom prst="rect">
                          <a:avLst/>
                        </a:prstGeom>
                        <a:blipFill dpi="0"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A8CF2A" id="Retângulo 376" o:spid="_x0000_s1026" style="position:absolute;margin-left:374.95pt;margin-top:307.1pt;width:404.25pt;height:191.7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" stroked="f" strokeweight="1pt">
                <v:fill r:id="rId26" o:title="" recolor="t" rotate="t" type="frame"/>
              </v:rect>
            </w:pict>
          </mc:Fallback>
        </mc:AlternateContent>
      </w:r>
    </w:p>
    <w:p w14:paraId="1DC5C2F8" w14:textId="77C9BFA7" w:rsidR="00D0580A" w:rsidRPr="008478C6" w:rsidRDefault="009D3C80" w:rsidP="00D0580A">
      <w:pPr>
        <w:spacing w:after="0"/>
        <w:rPr>
          <w:sz w:val="16"/>
          <w:lang w:val="pt-B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6B40C90" wp14:editId="1E40B6B1">
                <wp:simplePos x="0" y="0"/>
                <wp:positionH relativeFrom="column">
                  <wp:posOffset>-314724</wp:posOffset>
                </wp:positionH>
                <wp:positionV relativeFrom="paragraph">
                  <wp:posOffset>2924</wp:posOffset>
                </wp:positionV>
                <wp:extent cx="8398776" cy="1456660"/>
                <wp:effectExtent l="0" t="0" r="2540" b="10795"/>
                <wp:wrapNone/>
                <wp:docPr id="382" name="Caixa de Texto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98776" cy="14566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8D8E97" w14:textId="7C59E7A8" w:rsidR="009D3C80" w:rsidRPr="009D3C80" w:rsidRDefault="00D0580A" w:rsidP="009D3C80">
                            <w:pPr>
                              <w:pStyle w:val="CabealhodoSumrio"/>
                              <w:spacing w:before="120"/>
                              <w:rPr>
                                <w:lang w:val="pt-BR"/>
                              </w:rPr>
                            </w:pPr>
                            <w:r w:rsidRPr="009D3C80">
                              <w:rPr>
                                <w:lang w:val="pt-BR"/>
                              </w:rPr>
                              <w:t>Conheça um pouco mais do nosso espaço</w:t>
                            </w:r>
                          </w:p>
                          <w:p w14:paraId="2019097A" w14:textId="7B8D4118" w:rsidR="009D3C80" w:rsidRPr="009D3C80" w:rsidRDefault="009D3C80" w:rsidP="009D3C80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  <w:lang w:val="pt-BR"/>
                              </w:rPr>
                            </w:pPr>
                          </w:p>
                          <w:p w14:paraId="75072343" w14:textId="474DBF08" w:rsidR="009D3C80" w:rsidRPr="009D3C80" w:rsidRDefault="009D3C80" w:rsidP="009D3C80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  <w:lang w:val="pt-BR"/>
                              </w:rPr>
                            </w:pPr>
                            <w:r w:rsidRPr="009D3C80">
                              <w:rPr>
                                <w:b/>
                                <w:bCs/>
                                <w:sz w:val="40"/>
                                <w:szCs w:val="40"/>
                                <w:lang w:val="pt-BR"/>
                              </w:rPr>
                              <w:t>ACOMODAÇÕES</w:t>
                            </w: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val="pt-BR"/>
                              </w:rPr>
                              <w:t>:</w:t>
                            </w:r>
                          </w:p>
                          <w:p w14:paraId="6EEDA496" w14:textId="77777777" w:rsidR="00D0580A" w:rsidRPr="009D3C80" w:rsidRDefault="00D0580A" w:rsidP="00D0580A">
                            <w:pPr>
                              <w:rPr>
                                <w:b/>
                                <w:bCs/>
                                <w:color w:val="7F7F7F" w:themeColor="text1" w:themeTint="80"/>
                                <w:sz w:val="40"/>
                                <w:szCs w:val="40"/>
                              </w:rPr>
                            </w:pPr>
                          </w:p>
                          <w:p w14:paraId="2DCFF3B9" w14:textId="77777777" w:rsidR="00D0580A" w:rsidRDefault="00D0580A" w:rsidP="00D0580A">
                            <w:pPr>
                              <w:rPr>
                                <w:color w:val="7F7F7F" w:themeColor="text1" w:themeTint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40C90" id="Caixa de Texto 382" o:spid="_x0000_s1035" type="#_x0000_t202" style="position:absolute;margin-left:-24.8pt;margin-top:.25pt;width:661.3pt;height:114.7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" filled="f" stroked="f" strokeweight=".5pt">
                <v:textbox inset="0,0,0,0">
                  <w:txbxContent>
                    <w:p w14:paraId="538D8E97" w14:textId="7C59E7A8" w:rsidR="009D3C80" w:rsidRPr="009D3C80" w:rsidRDefault="00D0580A" w:rsidP="009D3C80">
                      <w:pPr>
                        <w:pStyle w:val="CabealhodoSumrio"/>
                        <w:spacing w:before="120"/>
                        <w:rPr>
                          <w:lang w:val="pt-BR"/>
                        </w:rPr>
                      </w:pPr>
                      <w:r w:rsidRPr="009D3C80">
                        <w:rPr>
                          <w:lang w:val="pt-BR"/>
                        </w:rPr>
                        <w:t>Conheça um pouco mais do nosso espaço</w:t>
                      </w:r>
                    </w:p>
                    <w:p w14:paraId="2019097A" w14:textId="7B8D4118" w:rsidR="009D3C80" w:rsidRPr="009D3C80" w:rsidRDefault="009D3C80" w:rsidP="009D3C80">
                      <w:pPr>
                        <w:rPr>
                          <w:b/>
                          <w:bCs/>
                          <w:sz w:val="40"/>
                          <w:szCs w:val="40"/>
                          <w:lang w:val="pt-BR"/>
                        </w:rPr>
                      </w:pPr>
                    </w:p>
                    <w:p w14:paraId="75072343" w14:textId="474DBF08" w:rsidR="009D3C80" w:rsidRPr="009D3C80" w:rsidRDefault="009D3C80" w:rsidP="009D3C80">
                      <w:pPr>
                        <w:rPr>
                          <w:b/>
                          <w:bCs/>
                          <w:sz w:val="40"/>
                          <w:szCs w:val="40"/>
                          <w:lang w:val="pt-BR"/>
                        </w:rPr>
                      </w:pPr>
                      <w:r w:rsidRPr="009D3C80">
                        <w:rPr>
                          <w:b/>
                          <w:bCs/>
                          <w:sz w:val="40"/>
                          <w:szCs w:val="40"/>
                          <w:lang w:val="pt-BR"/>
                        </w:rPr>
                        <w:t>ACOMODAÇÕES</w:t>
                      </w:r>
                      <w:r>
                        <w:rPr>
                          <w:b/>
                          <w:bCs/>
                          <w:sz w:val="40"/>
                          <w:szCs w:val="40"/>
                          <w:lang w:val="pt-BR"/>
                        </w:rPr>
                        <w:t>:</w:t>
                      </w:r>
                    </w:p>
                    <w:p w14:paraId="6EEDA496" w14:textId="77777777" w:rsidR="00D0580A" w:rsidRPr="009D3C80" w:rsidRDefault="00D0580A" w:rsidP="00D0580A">
                      <w:pPr>
                        <w:rPr>
                          <w:b/>
                          <w:bCs/>
                          <w:color w:val="7F7F7F" w:themeColor="text1" w:themeTint="80"/>
                          <w:sz w:val="40"/>
                          <w:szCs w:val="40"/>
                        </w:rPr>
                      </w:pPr>
                    </w:p>
                    <w:p w14:paraId="2DCFF3B9" w14:textId="77777777" w:rsidR="00D0580A" w:rsidRDefault="00D0580A" w:rsidP="00D0580A">
                      <w:pPr>
                        <w:rPr>
                          <w:color w:val="7F7F7F" w:themeColor="text1" w:themeTint="80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0580A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D775F62" wp14:editId="27C4354D">
                <wp:simplePos x="0" y="0"/>
                <wp:positionH relativeFrom="column">
                  <wp:posOffset>6628071</wp:posOffset>
                </wp:positionH>
                <wp:positionV relativeFrom="paragraph">
                  <wp:posOffset>2724785</wp:posOffset>
                </wp:positionV>
                <wp:extent cx="3147237" cy="3837940"/>
                <wp:effectExtent l="0" t="0" r="0" b="0"/>
                <wp:wrapNone/>
                <wp:docPr id="166" name="Retângul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7237" cy="3837940"/>
                        </a:xfrm>
                        <a:prstGeom prst="rect">
                          <a:avLst/>
                        </a:prstGeom>
                        <a:blipFill dpi="0"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61A9F" id="Retângulo 166" o:spid="_x0000_s1026" style="position:absolute;margin-left:521.9pt;margin-top:214.55pt;width:247.8pt;height:302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" stroked="f" strokeweight="1pt">
                <v:fill r:id="rId28" o:title="" recolor="t" rotate="t" type="frame"/>
              </v:rect>
            </w:pict>
          </mc:Fallback>
        </mc:AlternateContent>
      </w:r>
      <w:r w:rsidR="00D0580A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EC722EE" wp14:editId="1893E3FF">
                <wp:simplePos x="0" y="0"/>
                <wp:positionH relativeFrom="column">
                  <wp:posOffset>3004318</wp:posOffset>
                </wp:positionH>
                <wp:positionV relativeFrom="paragraph">
                  <wp:posOffset>1271891</wp:posOffset>
                </wp:positionV>
                <wp:extent cx="3519377" cy="1414130"/>
                <wp:effectExtent l="0" t="0" r="5080" b="15240"/>
                <wp:wrapNone/>
                <wp:docPr id="162" name="Caixa de Texto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19377" cy="14141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546DE0" w14:textId="77777777" w:rsidR="00D0580A" w:rsidRDefault="00D0580A" w:rsidP="00D0580A">
                            <w:pPr>
                              <w:pStyle w:val="CabealhodoSumrio"/>
                              <w:spacing w:before="120"/>
                              <w:rPr>
                                <w:rFonts w:ascii="Dreaming Outloud Pro" w:hAnsi="Dreaming Outloud Pro" w:cs="Dreaming Outloud Pro"/>
                                <w:caps w:val="0"/>
                                <w:sz w:val="32"/>
                                <w:szCs w:val="32"/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br/>
                            </w:r>
                            <w:r>
                              <w:rPr>
                                <w:rFonts w:ascii="Dreaming Outloud Pro" w:hAnsi="Dreaming Outloud Pro" w:cs="Dreaming Outloud Pro"/>
                                <w:caps w:val="0"/>
                                <w:sz w:val="32"/>
                                <w:szCs w:val="32"/>
                                <w:lang w:val="pt-BR"/>
                              </w:rPr>
                              <w:t>Acesso ao nosso SPA 24 hrs, com belissima vista a natureza;</w:t>
                            </w:r>
                          </w:p>
                          <w:p w14:paraId="440827F4" w14:textId="77777777" w:rsidR="00D0580A" w:rsidRPr="006F551D" w:rsidRDefault="00D0580A" w:rsidP="00D0580A">
                            <w:pPr>
                              <w:rPr>
                                <w:lang w:val="pt-BR"/>
                              </w:rPr>
                            </w:pPr>
                          </w:p>
                          <w:p w14:paraId="07F1A5F8" w14:textId="77777777" w:rsidR="00D0580A" w:rsidRDefault="00D0580A" w:rsidP="00D0580A">
                            <w:pPr>
                              <w:rPr>
                                <w:lang w:val="pt-BR"/>
                              </w:rPr>
                            </w:pPr>
                          </w:p>
                          <w:p w14:paraId="5C78C4E7" w14:textId="77777777" w:rsidR="00D0580A" w:rsidRPr="006F551D" w:rsidRDefault="00D0580A" w:rsidP="00D0580A">
                            <w:pPr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-</w:t>
                            </w:r>
                          </w:p>
                          <w:p w14:paraId="2026B965" w14:textId="77777777" w:rsidR="00D0580A" w:rsidRDefault="00D0580A" w:rsidP="00D0580A">
                            <w:pPr>
                              <w:rPr>
                                <w:color w:val="7F7F7F" w:themeColor="text1" w:themeTint="80"/>
                                <w:sz w:val="20"/>
                                <w:szCs w:val="20"/>
                              </w:rPr>
                            </w:pPr>
                          </w:p>
                          <w:p w14:paraId="08A32B9D" w14:textId="77777777" w:rsidR="00D0580A" w:rsidRDefault="00D0580A" w:rsidP="00D0580A">
                            <w:pPr>
                              <w:rPr>
                                <w:color w:val="7F7F7F" w:themeColor="text1" w:themeTint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22EE" id="Caixa de Texto 162" o:spid="_x0000_s1036" type="#_x0000_t202" style="position:absolute;margin-left:236.55pt;margin-top:100.15pt;width:277.1pt;height:111.3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" filled="f" stroked="f" strokeweight=".5pt">
                <v:textbox inset="0,0,0,0">
                  <w:txbxContent>
                    <w:p w14:paraId="6A546DE0" w14:textId="77777777" w:rsidR="00D0580A" w:rsidRDefault="00D0580A" w:rsidP="00D0580A">
                      <w:pPr>
                        <w:pStyle w:val="CabealhodoSumrio"/>
                        <w:spacing w:before="120"/>
                        <w:rPr>
                          <w:rFonts w:ascii="Dreaming Outloud Pro" w:hAnsi="Dreaming Outloud Pro" w:cs="Dreaming Outloud Pro"/>
                          <w:caps w:val="0"/>
                          <w:sz w:val="32"/>
                          <w:szCs w:val="32"/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br/>
                      </w:r>
                      <w:r>
                        <w:rPr>
                          <w:rFonts w:ascii="Dreaming Outloud Pro" w:hAnsi="Dreaming Outloud Pro" w:cs="Dreaming Outloud Pro"/>
                          <w:caps w:val="0"/>
                          <w:sz w:val="32"/>
                          <w:szCs w:val="32"/>
                          <w:lang w:val="pt-BR"/>
                        </w:rPr>
                        <w:t>Acesso ao nosso SPA 24 hrs, com belissima vista a natureza;</w:t>
                      </w:r>
                    </w:p>
                    <w:p w14:paraId="440827F4" w14:textId="77777777" w:rsidR="00D0580A" w:rsidRPr="006F551D" w:rsidRDefault="00D0580A" w:rsidP="00D0580A">
                      <w:pPr>
                        <w:rPr>
                          <w:lang w:val="pt-BR"/>
                        </w:rPr>
                      </w:pPr>
                    </w:p>
                    <w:p w14:paraId="07F1A5F8" w14:textId="77777777" w:rsidR="00D0580A" w:rsidRDefault="00D0580A" w:rsidP="00D0580A">
                      <w:pPr>
                        <w:rPr>
                          <w:lang w:val="pt-BR"/>
                        </w:rPr>
                      </w:pPr>
                    </w:p>
                    <w:p w14:paraId="5C78C4E7" w14:textId="77777777" w:rsidR="00D0580A" w:rsidRPr="006F551D" w:rsidRDefault="00D0580A" w:rsidP="00D0580A">
                      <w:pPr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-</w:t>
                      </w:r>
                    </w:p>
                    <w:p w14:paraId="2026B965" w14:textId="77777777" w:rsidR="00D0580A" w:rsidRDefault="00D0580A" w:rsidP="00D0580A">
                      <w:pPr>
                        <w:rPr>
                          <w:color w:val="7F7F7F" w:themeColor="text1" w:themeTint="80"/>
                          <w:sz w:val="20"/>
                          <w:szCs w:val="20"/>
                        </w:rPr>
                      </w:pPr>
                    </w:p>
                    <w:p w14:paraId="08A32B9D" w14:textId="77777777" w:rsidR="00D0580A" w:rsidRDefault="00D0580A" w:rsidP="00D0580A">
                      <w:pPr>
                        <w:rPr>
                          <w:color w:val="7F7F7F" w:themeColor="text1" w:themeTint="80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0580A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C9E77D0" wp14:editId="66676005">
                <wp:simplePos x="0" y="0"/>
                <wp:positionH relativeFrom="column">
                  <wp:posOffset>6574347</wp:posOffset>
                </wp:positionH>
                <wp:positionV relativeFrom="paragraph">
                  <wp:posOffset>1682115</wp:posOffset>
                </wp:positionV>
                <wp:extent cx="2859951" cy="595423"/>
                <wp:effectExtent l="0" t="0" r="0" b="14605"/>
                <wp:wrapNone/>
                <wp:docPr id="161" name="Caixa de Texto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9951" cy="5954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CCEA4B" w14:textId="77777777" w:rsidR="00D0580A" w:rsidRPr="006F551D" w:rsidRDefault="00D0580A" w:rsidP="00D0580A">
                            <w:pPr>
                              <w:jc w:val="center"/>
                              <w:rPr>
                                <w:rFonts w:ascii="Dreaming Outloud Pro" w:hAnsi="Dreaming Outloud Pro" w:cs="Dreaming Outloud Pro"/>
                                <w:sz w:val="32"/>
                                <w:szCs w:val="32"/>
                                <w:lang w:val="pt-BR"/>
                              </w:rPr>
                            </w:pPr>
                            <w:r>
                              <w:rPr>
                                <w:rFonts w:ascii="Dreaming Outloud Pro" w:hAnsi="Dreaming Outloud Pro" w:cs="Dreaming Outloud Pro"/>
                                <w:sz w:val="32"/>
                                <w:szCs w:val="32"/>
                                <w:lang w:val="pt-BR"/>
                              </w:rPr>
                              <w:t xml:space="preserve">Biblioteca 24 hrs, integrada com a natureza. </w:t>
                            </w:r>
                          </w:p>
                          <w:p w14:paraId="2E452B4B" w14:textId="77777777" w:rsidR="00D0580A" w:rsidRDefault="00D0580A" w:rsidP="00D0580A">
                            <w:pPr>
                              <w:rPr>
                                <w:lang w:val="pt-BR"/>
                              </w:rPr>
                            </w:pPr>
                          </w:p>
                          <w:p w14:paraId="2E9AB364" w14:textId="77777777" w:rsidR="00D0580A" w:rsidRPr="006F551D" w:rsidRDefault="00D0580A" w:rsidP="00D0580A">
                            <w:pPr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-</w:t>
                            </w:r>
                          </w:p>
                          <w:p w14:paraId="7FE0C051" w14:textId="77777777" w:rsidR="00D0580A" w:rsidRDefault="00D0580A" w:rsidP="00D0580A">
                            <w:pPr>
                              <w:rPr>
                                <w:color w:val="7F7F7F" w:themeColor="text1" w:themeTint="80"/>
                                <w:sz w:val="20"/>
                                <w:szCs w:val="20"/>
                              </w:rPr>
                            </w:pPr>
                          </w:p>
                          <w:p w14:paraId="6C3EDE15" w14:textId="77777777" w:rsidR="00D0580A" w:rsidRDefault="00D0580A" w:rsidP="00D0580A">
                            <w:pPr>
                              <w:rPr>
                                <w:color w:val="7F7F7F" w:themeColor="text1" w:themeTint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E77D0" id="Caixa de Texto 161" o:spid="_x0000_s1037" type="#_x0000_t202" style="position:absolute;margin-left:517.65pt;margin-top:132.45pt;width:225.2pt;height:46.9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" filled="f" stroked="f" strokeweight=".5pt">
                <v:textbox inset="0,0,0,0">
                  <w:txbxContent>
                    <w:p w14:paraId="76CCEA4B" w14:textId="77777777" w:rsidR="00D0580A" w:rsidRPr="006F551D" w:rsidRDefault="00D0580A" w:rsidP="00D0580A">
                      <w:pPr>
                        <w:jc w:val="center"/>
                        <w:rPr>
                          <w:rFonts w:ascii="Dreaming Outloud Pro" w:hAnsi="Dreaming Outloud Pro" w:cs="Dreaming Outloud Pro"/>
                          <w:sz w:val="32"/>
                          <w:szCs w:val="32"/>
                          <w:lang w:val="pt-BR"/>
                        </w:rPr>
                      </w:pPr>
                      <w:r>
                        <w:rPr>
                          <w:rFonts w:ascii="Dreaming Outloud Pro" w:hAnsi="Dreaming Outloud Pro" w:cs="Dreaming Outloud Pro"/>
                          <w:sz w:val="32"/>
                          <w:szCs w:val="32"/>
                          <w:lang w:val="pt-BR"/>
                        </w:rPr>
                        <w:t xml:space="preserve">Biblioteca 24 hrs, integrada com a natureza. </w:t>
                      </w:r>
                    </w:p>
                    <w:p w14:paraId="2E452B4B" w14:textId="77777777" w:rsidR="00D0580A" w:rsidRDefault="00D0580A" w:rsidP="00D0580A">
                      <w:pPr>
                        <w:rPr>
                          <w:lang w:val="pt-BR"/>
                        </w:rPr>
                      </w:pPr>
                    </w:p>
                    <w:p w14:paraId="2E9AB364" w14:textId="77777777" w:rsidR="00D0580A" w:rsidRPr="006F551D" w:rsidRDefault="00D0580A" w:rsidP="00D0580A">
                      <w:pPr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-</w:t>
                      </w:r>
                    </w:p>
                    <w:p w14:paraId="7FE0C051" w14:textId="77777777" w:rsidR="00D0580A" w:rsidRDefault="00D0580A" w:rsidP="00D0580A">
                      <w:pPr>
                        <w:rPr>
                          <w:color w:val="7F7F7F" w:themeColor="text1" w:themeTint="80"/>
                          <w:sz w:val="20"/>
                          <w:szCs w:val="20"/>
                        </w:rPr>
                      </w:pPr>
                    </w:p>
                    <w:p w14:paraId="6C3EDE15" w14:textId="77777777" w:rsidR="00D0580A" w:rsidRDefault="00D0580A" w:rsidP="00D0580A">
                      <w:pPr>
                        <w:rPr>
                          <w:color w:val="7F7F7F" w:themeColor="text1" w:themeTint="80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50CD0B6B" w14:textId="68E5E477" w:rsidR="00281AAF" w:rsidRDefault="004814C2" w:rsidP="0087054B">
      <w:pPr>
        <w:spacing w:after="0"/>
        <w:rPr>
          <w:sz w:val="16"/>
          <w:lang w:val="pt-BR"/>
        </w:rPr>
        <w:sectPr w:rsidR="00281AAF" w:rsidSect="002B6149">
          <w:footerReference w:type="default" r:id="rId29"/>
          <w:pgSz w:w="16838" w:h="11906" w:orient="landscape" w:code="9"/>
          <w:pgMar w:top="245" w:right="864" w:bottom="245" w:left="864" w:header="144" w:footer="144" w:gutter="0"/>
          <w:cols w:space="720"/>
          <w:titlePg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26DB8A97" wp14:editId="19788A1E">
                <wp:simplePos x="0" y="0"/>
                <wp:positionH relativeFrom="column">
                  <wp:posOffset>-601803</wp:posOffset>
                </wp:positionH>
                <wp:positionV relativeFrom="paragraph">
                  <wp:posOffset>4176085</wp:posOffset>
                </wp:positionV>
                <wp:extent cx="10781414" cy="467360"/>
                <wp:effectExtent l="0" t="0" r="1270" b="8890"/>
                <wp:wrapNone/>
                <wp:docPr id="165" name="Retângulo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1414" cy="4673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92F4E6F" id="Retângulo 165" o:spid="_x0000_s1026" style="position:absolute;margin-left:-47.4pt;margin-top:328.85pt;width:848.95pt;height:36.8pt;z-index:-251617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" fillcolor="#492a86 [3204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7799512" wp14:editId="74860B9B">
                <wp:simplePos x="0" y="0"/>
                <wp:positionH relativeFrom="column">
                  <wp:posOffset>-229265</wp:posOffset>
                </wp:positionH>
                <wp:positionV relativeFrom="paragraph">
                  <wp:posOffset>2570480</wp:posOffset>
                </wp:positionV>
                <wp:extent cx="2775098" cy="3837940"/>
                <wp:effectExtent l="0" t="0" r="0" b="0"/>
                <wp:wrapNone/>
                <wp:docPr id="164" name="Retângulo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5098" cy="3837940"/>
                        </a:xfrm>
                        <a:prstGeom prst="rect">
                          <a:avLst/>
                        </a:prstGeom>
                        <a:blipFill dpi="0"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CA5408" id="Retângulo 164" o:spid="_x0000_s1026" style="position:absolute;margin-left:-18.05pt;margin-top:202.4pt;width:218.5pt;height:302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" stroked="f" strokeweight="1pt">
                <v:fill r:id="rId31" o:title="" recolor="t" rotate="t" type="frame"/>
              </v:rect>
            </w:pict>
          </mc:Fallback>
        </mc:AlternateContent>
      </w:r>
      <w:r w:rsidR="009D3C80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6D577DD" wp14:editId="13E01D44">
                <wp:simplePos x="0" y="0"/>
                <wp:positionH relativeFrom="column">
                  <wp:posOffset>3076708</wp:posOffset>
                </wp:positionH>
                <wp:positionV relativeFrom="paragraph">
                  <wp:posOffset>2569845</wp:posOffset>
                </wp:positionV>
                <wp:extent cx="3094074" cy="3837940"/>
                <wp:effectExtent l="0" t="0" r="0" b="0"/>
                <wp:wrapNone/>
                <wp:docPr id="163" name="Retângulo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074" cy="3837940"/>
                        </a:xfrm>
                        <a:prstGeom prst="rect">
                          <a:avLst/>
                        </a:prstGeom>
                        <a:blipFill dpi="0"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l="2" r="-8" b="-6648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B8BB2" id="Retângulo 163" o:spid="_x0000_s1026" style="position:absolute;margin-left:242.25pt;margin-top:202.35pt;width:243.65pt;height:302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" stroked="f" strokeweight="1pt">
                <v:fill r:id="rId33" o:title="" recolor="t" rotate="t" type="frame"/>
              </v:rect>
            </w:pict>
          </mc:Fallback>
        </mc:AlternateContent>
      </w:r>
      <w:r w:rsidR="009D3C80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A735A3F" wp14:editId="62C57B9B">
                <wp:simplePos x="0" y="0"/>
                <wp:positionH relativeFrom="column">
                  <wp:posOffset>-315093</wp:posOffset>
                </wp:positionH>
                <wp:positionV relativeFrom="paragraph">
                  <wp:posOffset>1432412</wp:posOffset>
                </wp:positionV>
                <wp:extent cx="3072809" cy="733646"/>
                <wp:effectExtent l="0" t="0" r="13335" b="9525"/>
                <wp:wrapNone/>
                <wp:docPr id="160" name="Caixa de Text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2809" cy="73364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DAB2CE" w14:textId="300C26D3" w:rsidR="00D0580A" w:rsidRDefault="009D3C80" w:rsidP="00D0580A">
                            <w:pPr>
                              <w:pStyle w:val="CabealhodoSumrio"/>
                              <w:spacing w:before="120"/>
                              <w:rPr>
                                <w:rFonts w:ascii="Dreaming Outloud Pro" w:hAnsi="Dreaming Outloud Pro" w:cs="Dreaming Outloud Pro"/>
                                <w:caps w:val="0"/>
                                <w:sz w:val="32"/>
                                <w:szCs w:val="32"/>
                                <w:lang w:val="pt-BR"/>
                              </w:rPr>
                            </w:pPr>
                            <w:r>
                              <w:rPr>
                                <w:rFonts w:ascii="Dreaming Outloud Pro" w:hAnsi="Dreaming Outloud Pro" w:cs="Dreaming Outloud Pro"/>
                                <w:caps w:val="0"/>
                                <w:sz w:val="32"/>
                                <w:szCs w:val="32"/>
                                <w:lang w:val="pt-BR"/>
                              </w:rPr>
                              <w:t>Q</w:t>
                            </w:r>
                            <w:r w:rsidR="00D0580A" w:rsidRPr="006F551D">
                              <w:rPr>
                                <w:rFonts w:ascii="Dreaming Outloud Pro" w:hAnsi="Dreaming Outloud Pro" w:cs="Dreaming Outloud Pro"/>
                                <w:caps w:val="0"/>
                                <w:sz w:val="32"/>
                                <w:szCs w:val="32"/>
                                <w:lang w:val="pt-BR"/>
                              </w:rPr>
                              <w:t>uartos adaptados a necessidade do cliente</w:t>
                            </w:r>
                            <w:r w:rsidR="00D0580A">
                              <w:rPr>
                                <w:rFonts w:ascii="Dreaming Outloud Pro" w:hAnsi="Dreaming Outloud Pro" w:cs="Dreaming Outloud Pro"/>
                                <w:caps w:val="0"/>
                                <w:sz w:val="32"/>
                                <w:szCs w:val="32"/>
                                <w:lang w:val="pt-BR"/>
                              </w:rPr>
                              <w:t xml:space="preserve"> ;</w:t>
                            </w:r>
                          </w:p>
                          <w:p w14:paraId="5B0A6752" w14:textId="77777777" w:rsidR="00D0580A" w:rsidRPr="006F551D" w:rsidRDefault="00D0580A" w:rsidP="00D0580A">
                            <w:pPr>
                              <w:rPr>
                                <w:lang w:val="pt-BR"/>
                              </w:rPr>
                            </w:pPr>
                          </w:p>
                          <w:p w14:paraId="392A9081" w14:textId="77777777" w:rsidR="00D0580A" w:rsidRDefault="00D0580A" w:rsidP="00D0580A">
                            <w:pPr>
                              <w:rPr>
                                <w:lang w:val="pt-BR"/>
                              </w:rPr>
                            </w:pPr>
                          </w:p>
                          <w:p w14:paraId="30F664EE" w14:textId="77777777" w:rsidR="00D0580A" w:rsidRPr="006F551D" w:rsidRDefault="00D0580A" w:rsidP="00D0580A">
                            <w:pPr>
                              <w:rPr>
                                <w:lang w:val="pt-BR"/>
                              </w:rPr>
                            </w:pPr>
                            <w:r>
                              <w:rPr>
                                <w:lang w:val="pt-BR"/>
                              </w:rPr>
                              <w:t>-</w:t>
                            </w:r>
                          </w:p>
                          <w:p w14:paraId="778ABD8C" w14:textId="77777777" w:rsidR="00D0580A" w:rsidRDefault="00D0580A" w:rsidP="00D0580A">
                            <w:pPr>
                              <w:rPr>
                                <w:color w:val="7F7F7F" w:themeColor="text1" w:themeTint="80"/>
                                <w:sz w:val="20"/>
                                <w:szCs w:val="20"/>
                              </w:rPr>
                            </w:pPr>
                          </w:p>
                          <w:p w14:paraId="2096A1D1" w14:textId="77777777" w:rsidR="00D0580A" w:rsidRDefault="00D0580A" w:rsidP="00D0580A">
                            <w:pPr>
                              <w:rPr>
                                <w:color w:val="7F7F7F" w:themeColor="text1" w:themeTint="8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35A3F" id="Caixa de Texto 160" o:spid="_x0000_s1038" type="#_x0000_t202" style="position:absolute;margin-left:-24.8pt;margin-top:112.8pt;width:241.95pt;height:57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" filled="f" stroked="f" strokeweight=".5pt">
                <v:textbox inset="0,0,0,0">
                  <w:txbxContent>
                    <w:p w14:paraId="42DAB2CE" w14:textId="300C26D3" w:rsidR="00D0580A" w:rsidRDefault="009D3C80" w:rsidP="00D0580A">
                      <w:pPr>
                        <w:pStyle w:val="CabealhodoSumrio"/>
                        <w:spacing w:before="120"/>
                        <w:rPr>
                          <w:rFonts w:ascii="Dreaming Outloud Pro" w:hAnsi="Dreaming Outloud Pro" w:cs="Dreaming Outloud Pro"/>
                          <w:caps w:val="0"/>
                          <w:sz w:val="32"/>
                          <w:szCs w:val="32"/>
                          <w:lang w:val="pt-BR"/>
                        </w:rPr>
                      </w:pPr>
                      <w:r>
                        <w:rPr>
                          <w:rFonts w:ascii="Dreaming Outloud Pro" w:hAnsi="Dreaming Outloud Pro" w:cs="Dreaming Outloud Pro"/>
                          <w:caps w:val="0"/>
                          <w:sz w:val="32"/>
                          <w:szCs w:val="32"/>
                          <w:lang w:val="pt-BR"/>
                        </w:rPr>
                        <w:t>Q</w:t>
                      </w:r>
                      <w:r w:rsidR="00D0580A" w:rsidRPr="006F551D">
                        <w:rPr>
                          <w:rFonts w:ascii="Dreaming Outloud Pro" w:hAnsi="Dreaming Outloud Pro" w:cs="Dreaming Outloud Pro"/>
                          <w:caps w:val="0"/>
                          <w:sz w:val="32"/>
                          <w:szCs w:val="32"/>
                          <w:lang w:val="pt-BR"/>
                        </w:rPr>
                        <w:t>uartos adaptados a necessidade do cliente</w:t>
                      </w:r>
                      <w:r w:rsidR="00D0580A">
                        <w:rPr>
                          <w:rFonts w:ascii="Dreaming Outloud Pro" w:hAnsi="Dreaming Outloud Pro" w:cs="Dreaming Outloud Pro"/>
                          <w:caps w:val="0"/>
                          <w:sz w:val="32"/>
                          <w:szCs w:val="32"/>
                          <w:lang w:val="pt-BR"/>
                        </w:rPr>
                        <w:t xml:space="preserve"> ;</w:t>
                      </w:r>
                    </w:p>
                    <w:p w14:paraId="5B0A6752" w14:textId="77777777" w:rsidR="00D0580A" w:rsidRPr="006F551D" w:rsidRDefault="00D0580A" w:rsidP="00D0580A">
                      <w:pPr>
                        <w:rPr>
                          <w:lang w:val="pt-BR"/>
                        </w:rPr>
                      </w:pPr>
                    </w:p>
                    <w:p w14:paraId="392A9081" w14:textId="77777777" w:rsidR="00D0580A" w:rsidRDefault="00D0580A" w:rsidP="00D0580A">
                      <w:pPr>
                        <w:rPr>
                          <w:lang w:val="pt-BR"/>
                        </w:rPr>
                      </w:pPr>
                    </w:p>
                    <w:p w14:paraId="30F664EE" w14:textId="77777777" w:rsidR="00D0580A" w:rsidRPr="006F551D" w:rsidRDefault="00D0580A" w:rsidP="00D0580A">
                      <w:pPr>
                        <w:rPr>
                          <w:lang w:val="pt-BR"/>
                        </w:rPr>
                      </w:pPr>
                      <w:r>
                        <w:rPr>
                          <w:lang w:val="pt-BR"/>
                        </w:rPr>
                        <w:t>-</w:t>
                      </w:r>
                    </w:p>
                    <w:p w14:paraId="778ABD8C" w14:textId="77777777" w:rsidR="00D0580A" w:rsidRDefault="00D0580A" w:rsidP="00D0580A">
                      <w:pPr>
                        <w:rPr>
                          <w:color w:val="7F7F7F" w:themeColor="text1" w:themeTint="80"/>
                          <w:sz w:val="20"/>
                          <w:szCs w:val="20"/>
                        </w:rPr>
                      </w:pPr>
                    </w:p>
                    <w:p w14:paraId="2096A1D1" w14:textId="77777777" w:rsidR="00D0580A" w:rsidRDefault="00D0580A" w:rsidP="00D0580A">
                      <w:pPr>
                        <w:rPr>
                          <w:color w:val="7F7F7F" w:themeColor="text1" w:themeTint="80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0580A">
        <w:rPr>
          <w:sz w:val="16"/>
          <w:lang w:val="pt-BR"/>
        </w:rPr>
        <w:br w:type="page"/>
      </w:r>
    </w:p>
    <w:p w14:paraId="566D7849" w14:textId="449235E3" w:rsidR="00D0580A" w:rsidRDefault="00281AAF" w:rsidP="0087054B">
      <w:pPr>
        <w:spacing w:after="0"/>
        <w:rPr>
          <w:sz w:val="16"/>
          <w:lang w:val="pt-BR"/>
        </w:rPr>
      </w:pPr>
      <w:r>
        <w:rPr>
          <w:noProof/>
          <w:sz w:val="16"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2DBEAA2" wp14:editId="2A849B62">
                <wp:simplePos x="0" y="0"/>
                <wp:positionH relativeFrom="column">
                  <wp:posOffset>450820</wp:posOffset>
                </wp:positionH>
                <wp:positionV relativeFrom="paragraph">
                  <wp:posOffset>3905073</wp:posOffset>
                </wp:positionV>
                <wp:extent cx="2296633" cy="2328530"/>
                <wp:effectExtent l="0" t="0" r="27940" b="15240"/>
                <wp:wrapNone/>
                <wp:docPr id="168" name="Retângulo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6633" cy="2328530"/>
                        </a:xfrm>
                        <a:prstGeom prst="rect">
                          <a:avLst/>
                        </a:prstGeom>
                        <a:blipFill dpi="0"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FD148" id="Retângulo 168" o:spid="_x0000_s1026" style="position:absolute;margin-left:35.5pt;margin-top:307.5pt;width:180.85pt;height:183.3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" strokecolor="#241542 [1604]" strokeweight="1pt">
                <v:fill r:id="rId35" o:title="" recolor="t" rotate="t" type="frame"/>
              </v:rect>
            </w:pict>
          </mc:Fallback>
        </mc:AlternateContent>
      </w:r>
      <w:r>
        <w:rPr>
          <w:noProof/>
          <w:lang w:val="pt-B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2C9D56F" wp14:editId="5F4A18D1">
                <wp:simplePos x="0" y="0"/>
                <wp:positionH relativeFrom="column">
                  <wp:posOffset>3789385</wp:posOffset>
                </wp:positionH>
                <wp:positionV relativeFrom="paragraph">
                  <wp:posOffset>4032442</wp:posOffset>
                </wp:positionV>
                <wp:extent cx="6113721" cy="2902422"/>
                <wp:effectExtent l="0" t="0" r="1905" b="0"/>
                <wp:wrapNone/>
                <wp:docPr id="172" name="Retângulo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3721" cy="2902422"/>
                        </a:xfrm>
                        <a:prstGeom prst="rect">
                          <a:avLst/>
                        </a:prstGeom>
                        <a:blipFill dpi="0"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BB334" id="Retângulo 172" o:spid="_x0000_s1026" style="position:absolute;margin-left:298.4pt;margin-top:317.5pt;width:481.4pt;height:228.5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" stroked="f" strokeweight="1pt">
                <v:fill r:id="rId37" o:title="" recolor="t" rotate="t" type="frame"/>
              </v:rect>
            </w:pict>
          </mc:Fallback>
        </mc:AlternateContent>
      </w:r>
      <w:r>
        <w:rPr>
          <w:lang w:val="pt-BR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DE1354C" wp14:editId="495082A6">
                <wp:simplePos x="0" y="0"/>
                <wp:positionH relativeFrom="column">
                  <wp:posOffset>5864860</wp:posOffset>
                </wp:positionH>
                <wp:positionV relativeFrom="paragraph">
                  <wp:posOffset>1118397</wp:posOffset>
                </wp:positionV>
                <wp:extent cx="1795145" cy="1861820"/>
                <wp:effectExtent l="0" t="0" r="0" b="5080"/>
                <wp:wrapNone/>
                <wp:docPr id="171" name="Retângulo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5" cy="1861820"/>
                        </a:xfrm>
                        <a:prstGeom prst="rect">
                          <a:avLst/>
                        </a:prstGeom>
                        <a:blipFill dpi="0"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1B021A" id="Retângulo 171" o:spid="_x0000_s1026" style="position:absolute;margin-left:461.8pt;margin-top:88.05pt;width:141.35pt;height:146.6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" stroked="f" strokeweight="1pt">
                <v:fill r:id="rId24" o:title="" recolor="t" rotate="t" type="frame"/>
              </v:rect>
            </w:pict>
          </mc:Fallback>
        </mc:AlternateContent>
      </w:r>
      <w:r w:rsidR="00D8788A">
        <w:rPr>
          <w:noProof/>
          <w:sz w:val="16"/>
          <w:lang w:val="pt-B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99EC793" wp14:editId="2D244690">
                <wp:simplePos x="0" y="0"/>
                <wp:positionH relativeFrom="column">
                  <wp:posOffset>3735661</wp:posOffset>
                </wp:positionH>
                <wp:positionV relativeFrom="paragraph">
                  <wp:posOffset>24130</wp:posOffset>
                </wp:positionV>
                <wp:extent cx="2881423" cy="3636335"/>
                <wp:effectExtent l="0" t="0" r="0" b="2540"/>
                <wp:wrapNone/>
                <wp:docPr id="169" name="Retângulo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1423" cy="3636335"/>
                        </a:xfrm>
                        <a:prstGeom prst="rect">
                          <a:avLst/>
                        </a:prstGeom>
                        <a:blipFill dpi="0"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EFCCB9" id="Retângulo 169" o:spid="_x0000_s1026" style="position:absolute;margin-left:294.15pt;margin-top:1.9pt;width:226.9pt;height:286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" stroked="f" strokeweight="1pt">
                <v:fill r:id="rId39" o:title="" recolor="t" rotate="t" type="frame"/>
              </v:rect>
            </w:pict>
          </mc:Fallback>
        </mc:AlternateContent>
      </w:r>
      <w:r w:rsidR="00D8788A">
        <w:rPr>
          <w:noProof/>
          <w:sz w:val="16"/>
          <w:lang w:val="pt-B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8CA2626" wp14:editId="58B27DC7">
                <wp:simplePos x="0" y="0"/>
                <wp:positionH relativeFrom="column">
                  <wp:posOffset>6872886</wp:posOffset>
                </wp:positionH>
                <wp:positionV relativeFrom="paragraph">
                  <wp:posOffset>87984</wp:posOffset>
                </wp:positionV>
                <wp:extent cx="3030279" cy="3466214"/>
                <wp:effectExtent l="0" t="0" r="0" b="1270"/>
                <wp:wrapNone/>
                <wp:docPr id="170" name="Retângulo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0279" cy="3466214"/>
                        </a:xfrm>
                        <a:prstGeom prst="rect">
                          <a:avLst/>
                        </a:prstGeom>
                        <a:blipFill dpi="0"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D974FA" id="Retângulo 170" o:spid="_x0000_s1026" style="position:absolute;margin-left:541.15pt;margin-top:6.95pt;width:238.6pt;height:272.9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" stroked="f" strokeweight="1pt">
                <v:fill r:id="rId41" o:title="" recolor="t" rotate="t" type="frame"/>
              </v:rect>
            </w:pict>
          </mc:Fallback>
        </mc:AlternateContent>
      </w:r>
      <w:r w:rsidR="00D8788A" w:rsidRPr="00D0580A">
        <w:rPr>
          <w:noProof/>
          <w:sz w:val="16"/>
          <w:lang w:val="pt-BR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6CD302F9" wp14:editId="6D3B0C0A">
                <wp:simplePos x="0" y="0"/>
                <wp:positionH relativeFrom="column">
                  <wp:posOffset>-250928</wp:posOffset>
                </wp:positionH>
                <wp:positionV relativeFrom="paragraph">
                  <wp:posOffset>21487</wp:posOffset>
                </wp:positionV>
                <wp:extent cx="3732028" cy="7006855"/>
                <wp:effectExtent l="0" t="0" r="1905" b="3810"/>
                <wp:wrapSquare wrapText="bothSides"/>
                <wp:docPr id="16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2028" cy="7006855"/>
                        </a:xfrm>
                        <a:prstGeom prst="rect">
                          <a:avLst/>
                        </a:prstGeom>
                        <a:solidFill>
                          <a:srgbClr val="B199DF">
                            <a:alpha val="67843"/>
                          </a:srgb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326FE3" w14:textId="77777777" w:rsidR="00D0580A" w:rsidRDefault="00D0580A" w:rsidP="00D0580A">
                            <w:pPr>
                              <w:spacing w:line="276" w:lineRule="auto"/>
                              <w:rPr>
                                <w:b/>
                                <w:bCs/>
                                <w:sz w:val="40"/>
                                <w:szCs w:val="36"/>
                                <w:lang w:val="pt-BR"/>
                              </w:rPr>
                            </w:pPr>
                            <w:r w:rsidRPr="00D0580A">
                              <w:rPr>
                                <w:b/>
                                <w:bCs/>
                                <w:sz w:val="40"/>
                                <w:szCs w:val="36"/>
                                <w:lang w:val="pt-BR"/>
                              </w:rPr>
                              <w:t>Sobre o cardápio:</w:t>
                            </w:r>
                          </w:p>
                          <w:p w14:paraId="5873E82E" w14:textId="33047C9A" w:rsidR="00D0580A" w:rsidRPr="00D8788A" w:rsidRDefault="00D0580A" w:rsidP="00D8788A">
                            <w:pPr>
                              <w:pStyle w:val="PargrafodaLista"/>
                              <w:numPr>
                                <w:ilvl w:val="0"/>
                                <w:numId w:val="15"/>
                              </w:numPr>
                              <w:spacing w:line="360" w:lineRule="auto"/>
                              <w:rPr>
                                <w:sz w:val="30"/>
                                <w:szCs w:val="30"/>
                                <w:lang w:val="pt-BR"/>
                              </w:rPr>
                            </w:pPr>
                            <w:r w:rsidRPr="00D8788A">
                              <w:rPr>
                                <w:sz w:val="30"/>
                                <w:szCs w:val="30"/>
                                <w:lang w:val="pt-BR"/>
                              </w:rPr>
                              <w:t>P</w:t>
                            </w:r>
                            <w:r w:rsidRPr="00D8788A">
                              <w:rPr>
                                <w:sz w:val="30"/>
                                <w:szCs w:val="30"/>
                                <w:lang w:val="pt-BR"/>
                              </w:rPr>
                              <w:t>ratos acessíveis;</w:t>
                            </w:r>
                          </w:p>
                          <w:p w14:paraId="719F214C" w14:textId="58FA2E2F" w:rsidR="00D0580A" w:rsidRPr="00D8788A" w:rsidRDefault="00D0580A" w:rsidP="00D8788A">
                            <w:pPr>
                              <w:pStyle w:val="PargrafodaLista"/>
                              <w:numPr>
                                <w:ilvl w:val="0"/>
                                <w:numId w:val="15"/>
                              </w:numPr>
                              <w:spacing w:line="360" w:lineRule="auto"/>
                              <w:rPr>
                                <w:sz w:val="30"/>
                                <w:szCs w:val="30"/>
                                <w:lang w:val="pt-BR"/>
                              </w:rPr>
                            </w:pPr>
                            <w:r w:rsidRPr="00D8788A">
                              <w:rPr>
                                <w:sz w:val="30"/>
                                <w:szCs w:val="30"/>
                                <w:lang w:val="pt-BR"/>
                              </w:rPr>
                              <w:t>D</w:t>
                            </w:r>
                            <w:r w:rsidRPr="00D8788A">
                              <w:rPr>
                                <w:sz w:val="30"/>
                                <w:szCs w:val="30"/>
                                <w:lang w:val="pt-BR"/>
                              </w:rPr>
                              <w:t>escrição dos ingredientes;</w:t>
                            </w:r>
                          </w:p>
                          <w:p w14:paraId="00CD52BB" w14:textId="77777777" w:rsidR="00D0580A" w:rsidRPr="00D8788A" w:rsidRDefault="00D0580A" w:rsidP="00D8788A">
                            <w:pPr>
                              <w:pStyle w:val="PargrafodaLista"/>
                              <w:numPr>
                                <w:ilvl w:val="0"/>
                                <w:numId w:val="15"/>
                              </w:numPr>
                              <w:spacing w:line="360" w:lineRule="auto"/>
                              <w:rPr>
                                <w:sz w:val="30"/>
                                <w:szCs w:val="30"/>
                                <w:lang w:val="pt-BR"/>
                              </w:rPr>
                            </w:pPr>
                            <w:r w:rsidRPr="00D8788A">
                              <w:rPr>
                                <w:sz w:val="30"/>
                                <w:szCs w:val="30"/>
                                <w:lang w:val="pt-BR"/>
                              </w:rPr>
                              <w:t>Indicação de pratos veganos;</w:t>
                            </w:r>
                          </w:p>
                          <w:p w14:paraId="5FEB759F" w14:textId="1BF19F28" w:rsidR="00D0580A" w:rsidRDefault="00D0580A" w:rsidP="00D8788A">
                            <w:pPr>
                              <w:pStyle w:val="PargrafodaLista"/>
                              <w:numPr>
                                <w:ilvl w:val="0"/>
                                <w:numId w:val="15"/>
                              </w:numPr>
                              <w:spacing w:line="360" w:lineRule="auto"/>
                              <w:rPr>
                                <w:sz w:val="30"/>
                                <w:szCs w:val="30"/>
                                <w:lang w:val="pt-BR"/>
                              </w:rPr>
                            </w:pPr>
                            <w:r w:rsidRPr="00D8788A">
                              <w:rPr>
                                <w:sz w:val="30"/>
                                <w:szCs w:val="30"/>
                                <w:lang w:val="pt-BR"/>
                              </w:rPr>
                              <w:t>Pratos para celíacos e lacto intolerantes;</w:t>
                            </w:r>
                          </w:p>
                          <w:p w14:paraId="1F73711D" w14:textId="6EFE0D68" w:rsidR="00D8788A" w:rsidRDefault="00D8788A" w:rsidP="00D8788A">
                            <w:pPr>
                              <w:spacing w:line="360" w:lineRule="auto"/>
                              <w:rPr>
                                <w:sz w:val="30"/>
                                <w:szCs w:val="30"/>
                                <w:lang w:val="pt-BR"/>
                              </w:rPr>
                            </w:pPr>
                          </w:p>
                          <w:p w14:paraId="23554492" w14:textId="674D66A0" w:rsidR="00D8788A" w:rsidRPr="00D8788A" w:rsidRDefault="00D8788A" w:rsidP="00D8788A">
                            <w:pPr>
                              <w:spacing w:line="360" w:lineRule="auto"/>
                              <w:rPr>
                                <w:b/>
                                <w:bCs/>
                                <w:sz w:val="30"/>
                                <w:szCs w:val="30"/>
                                <w:lang w:val="pt-BR"/>
                              </w:rPr>
                            </w:pPr>
                            <w:r w:rsidRPr="00D8788A">
                              <w:rPr>
                                <w:b/>
                                <w:bCs/>
                                <w:sz w:val="30"/>
                                <w:szCs w:val="30"/>
                                <w:lang w:val="pt-BR"/>
                              </w:rPr>
                              <w:t xml:space="preserve">Acesse o nosso cardápio através do QR </w:t>
                            </w:r>
                            <w:proofErr w:type="spellStart"/>
                            <w:r w:rsidRPr="00D8788A">
                              <w:rPr>
                                <w:b/>
                                <w:bCs/>
                                <w:sz w:val="30"/>
                                <w:szCs w:val="30"/>
                                <w:lang w:val="pt-BR"/>
                              </w:rPr>
                              <w:t>Code</w:t>
                            </w:r>
                            <w:proofErr w:type="spellEnd"/>
                            <w:r w:rsidRPr="00D8788A">
                              <w:rPr>
                                <w:b/>
                                <w:bCs/>
                                <w:sz w:val="30"/>
                                <w:szCs w:val="30"/>
                                <w:lang w:val="pt-BR"/>
                              </w:rPr>
                              <w:t xml:space="preserve"> para saber mais:</w:t>
                            </w:r>
                          </w:p>
                          <w:p w14:paraId="27ACF544" w14:textId="670C3C9D" w:rsidR="00D0580A" w:rsidRPr="00D0580A" w:rsidRDefault="00D0580A" w:rsidP="00D0580A">
                            <w:pPr>
                              <w:spacing w:line="276" w:lineRule="auto"/>
                              <w:rPr>
                                <w:b/>
                                <w:bCs/>
                                <w:sz w:val="40"/>
                                <w:szCs w:val="36"/>
                                <w:lang w:val="pt-BR"/>
                              </w:rPr>
                            </w:pPr>
                          </w:p>
                          <w:p w14:paraId="008726B9" w14:textId="77777777" w:rsidR="00D0580A" w:rsidRDefault="00D0580A">
                            <w:pPr>
                              <w:rPr>
                                <w:b/>
                                <w:bCs/>
                                <w:lang w:val="pt-BR"/>
                              </w:rPr>
                            </w:pPr>
                          </w:p>
                          <w:p w14:paraId="05A14AE3" w14:textId="77777777" w:rsidR="00D0580A" w:rsidRDefault="00D0580A">
                            <w:pPr>
                              <w:rPr>
                                <w:b/>
                                <w:bCs/>
                                <w:lang w:val="pt-BR"/>
                              </w:rPr>
                            </w:pPr>
                          </w:p>
                          <w:p w14:paraId="1FC96207" w14:textId="77777777" w:rsidR="00D0580A" w:rsidRDefault="00D0580A">
                            <w:pPr>
                              <w:rPr>
                                <w:b/>
                                <w:bCs/>
                                <w:lang w:val="pt-BR"/>
                              </w:rPr>
                            </w:pPr>
                          </w:p>
                          <w:p w14:paraId="3AF2D8C1" w14:textId="77777777" w:rsidR="00D0580A" w:rsidRDefault="00D0580A">
                            <w:pPr>
                              <w:rPr>
                                <w:b/>
                                <w:bCs/>
                                <w:lang w:val="pt-BR"/>
                              </w:rPr>
                            </w:pPr>
                          </w:p>
                          <w:p w14:paraId="6729E686" w14:textId="77777777" w:rsidR="00D0580A" w:rsidRDefault="00D0580A">
                            <w:pPr>
                              <w:rPr>
                                <w:b/>
                                <w:bCs/>
                                <w:lang w:val="pt-BR"/>
                              </w:rPr>
                            </w:pPr>
                          </w:p>
                          <w:p w14:paraId="67F2A8DE" w14:textId="77777777" w:rsidR="00D0580A" w:rsidRDefault="00D0580A">
                            <w:pPr>
                              <w:rPr>
                                <w:b/>
                                <w:bCs/>
                                <w:lang w:val="pt-BR"/>
                              </w:rPr>
                            </w:pPr>
                          </w:p>
                          <w:p w14:paraId="703E2B6E" w14:textId="77777777" w:rsidR="00D0580A" w:rsidRDefault="00D0580A">
                            <w:pPr>
                              <w:rPr>
                                <w:b/>
                                <w:bCs/>
                                <w:lang w:val="pt-BR"/>
                              </w:rPr>
                            </w:pPr>
                          </w:p>
                          <w:p w14:paraId="63F8C513" w14:textId="0CD16748" w:rsidR="00D0580A" w:rsidRPr="00D0580A" w:rsidRDefault="00D0580A" w:rsidP="00D0580A">
                            <w:pPr>
                              <w:rPr>
                                <w:b/>
                                <w:bCs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lang w:val="pt-BR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302F9" id="_x0000_s1039" type="#_x0000_t202" style="position:absolute;margin-left:-19.75pt;margin-top:1.7pt;width:293.85pt;height:551.7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" fillcolor="#b199df" stroked="f">
                <v:fill opacity="44461f"/>
                <v:textbox>
                  <w:txbxContent>
                    <w:p w14:paraId="68326FE3" w14:textId="77777777" w:rsidR="00D0580A" w:rsidRDefault="00D0580A" w:rsidP="00D0580A">
                      <w:pPr>
                        <w:spacing w:line="276" w:lineRule="auto"/>
                        <w:rPr>
                          <w:b/>
                          <w:bCs/>
                          <w:sz w:val="40"/>
                          <w:szCs w:val="36"/>
                          <w:lang w:val="pt-BR"/>
                        </w:rPr>
                      </w:pPr>
                      <w:r w:rsidRPr="00D0580A">
                        <w:rPr>
                          <w:b/>
                          <w:bCs/>
                          <w:sz w:val="40"/>
                          <w:szCs w:val="36"/>
                          <w:lang w:val="pt-BR"/>
                        </w:rPr>
                        <w:t>Sobre o cardápio:</w:t>
                      </w:r>
                    </w:p>
                    <w:p w14:paraId="5873E82E" w14:textId="33047C9A" w:rsidR="00D0580A" w:rsidRPr="00D8788A" w:rsidRDefault="00D0580A" w:rsidP="00D8788A">
                      <w:pPr>
                        <w:pStyle w:val="PargrafodaLista"/>
                        <w:numPr>
                          <w:ilvl w:val="0"/>
                          <w:numId w:val="15"/>
                        </w:numPr>
                        <w:spacing w:line="360" w:lineRule="auto"/>
                        <w:rPr>
                          <w:sz w:val="30"/>
                          <w:szCs w:val="30"/>
                          <w:lang w:val="pt-BR"/>
                        </w:rPr>
                      </w:pPr>
                      <w:r w:rsidRPr="00D8788A">
                        <w:rPr>
                          <w:sz w:val="30"/>
                          <w:szCs w:val="30"/>
                          <w:lang w:val="pt-BR"/>
                        </w:rPr>
                        <w:t>P</w:t>
                      </w:r>
                      <w:r w:rsidRPr="00D8788A">
                        <w:rPr>
                          <w:sz w:val="30"/>
                          <w:szCs w:val="30"/>
                          <w:lang w:val="pt-BR"/>
                        </w:rPr>
                        <w:t>ratos acessíveis;</w:t>
                      </w:r>
                    </w:p>
                    <w:p w14:paraId="719F214C" w14:textId="58FA2E2F" w:rsidR="00D0580A" w:rsidRPr="00D8788A" w:rsidRDefault="00D0580A" w:rsidP="00D8788A">
                      <w:pPr>
                        <w:pStyle w:val="PargrafodaLista"/>
                        <w:numPr>
                          <w:ilvl w:val="0"/>
                          <w:numId w:val="15"/>
                        </w:numPr>
                        <w:spacing w:line="360" w:lineRule="auto"/>
                        <w:rPr>
                          <w:sz w:val="30"/>
                          <w:szCs w:val="30"/>
                          <w:lang w:val="pt-BR"/>
                        </w:rPr>
                      </w:pPr>
                      <w:r w:rsidRPr="00D8788A">
                        <w:rPr>
                          <w:sz w:val="30"/>
                          <w:szCs w:val="30"/>
                          <w:lang w:val="pt-BR"/>
                        </w:rPr>
                        <w:t>D</w:t>
                      </w:r>
                      <w:r w:rsidRPr="00D8788A">
                        <w:rPr>
                          <w:sz w:val="30"/>
                          <w:szCs w:val="30"/>
                          <w:lang w:val="pt-BR"/>
                        </w:rPr>
                        <w:t>escrição dos ingredientes;</w:t>
                      </w:r>
                    </w:p>
                    <w:p w14:paraId="00CD52BB" w14:textId="77777777" w:rsidR="00D0580A" w:rsidRPr="00D8788A" w:rsidRDefault="00D0580A" w:rsidP="00D8788A">
                      <w:pPr>
                        <w:pStyle w:val="PargrafodaLista"/>
                        <w:numPr>
                          <w:ilvl w:val="0"/>
                          <w:numId w:val="15"/>
                        </w:numPr>
                        <w:spacing w:line="360" w:lineRule="auto"/>
                        <w:rPr>
                          <w:sz w:val="30"/>
                          <w:szCs w:val="30"/>
                          <w:lang w:val="pt-BR"/>
                        </w:rPr>
                      </w:pPr>
                      <w:r w:rsidRPr="00D8788A">
                        <w:rPr>
                          <w:sz w:val="30"/>
                          <w:szCs w:val="30"/>
                          <w:lang w:val="pt-BR"/>
                        </w:rPr>
                        <w:t>Indicação de pratos veganos;</w:t>
                      </w:r>
                    </w:p>
                    <w:p w14:paraId="5FEB759F" w14:textId="1BF19F28" w:rsidR="00D0580A" w:rsidRDefault="00D0580A" w:rsidP="00D8788A">
                      <w:pPr>
                        <w:pStyle w:val="PargrafodaLista"/>
                        <w:numPr>
                          <w:ilvl w:val="0"/>
                          <w:numId w:val="15"/>
                        </w:numPr>
                        <w:spacing w:line="360" w:lineRule="auto"/>
                        <w:rPr>
                          <w:sz w:val="30"/>
                          <w:szCs w:val="30"/>
                          <w:lang w:val="pt-BR"/>
                        </w:rPr>
                      </w:pPr>
                      <w:r w:rsidRPr="00D8788A">
                        <w:rPr>
                          <w:sz w:val="30"/>
                          <w:szCs w:val="30"/>
                          <w:lang w:val="pt-BR"/>
                        </w:rPr>
                        <w:t>Pratos para celíacos e lacto intolerantes;</w:t>
                      </w:r>
                    </w:p>
                    <w:p w14:paraId="1F73711D" w14:textId="6EFE0D68" w:rsidR="00D8788A" w:rsidRDefault="00D8788A" w:rsidP="00D8788A">
                      <w:pPr>
                        <w:spacing w:line="360" w:lineRule="auto"/>
                        <w:rPr>
                          <w:sz w:val="30"/>
                          <w:szCs w:val="30"/>
                          <w:lang w:val="pt-BR"/>
                        </w:rPr>
                      </w:pPr>
                    </w:p>
                    <w:p w14:paraId="23554492" w14:textId="674D66A0" w:rsidR="00D8788A" w:rsidRPr="00D8788A" w:rsidRDefault="00D8788A" w:rsidP="00D8788A">
                      <w:pPr>
                        <w:spacing w:line="360" w:lineRule="auto"/>
                        <w:rPr>
                          <w:b/>
                          <w:bCs/>
                          <w:sz w:val="30"/>
                          <w:szCs w:val="30"/>
                          <w:lang w:val="pt-BR"/>
                        </w:rPr>
                      </w:pPr>
                      <w:r w:rsidRPr="00D8788A">
                        <w:rPr>
                          <w:b/>
                          <w:bCs/>
                          <w:sz w:val="30"/>
                          <w:szCs w:val="30"/>
                          <w:lang w:val="pt-BR"/>
                        </w:rPr>
                        <w:t xml:space="preserve">Acesse o nosso cardápio através do QR </w:t>
                      </w:r>
                      <w:proofErr w:type="spellStart"/>
                      <w:r w:rsidRPr="00D8788A">
                        <w:rPr>
                          <w:b/>
                          <w:bCs/>
                          <w:sz w:val="30"/>
                          <w:szCs w:val="30"/>
                          <w:lang w:val="pt-BR"/>
                        </w:rPr>
                        <w:t>Code</w:t>
                      </w:r>
                      <w:proofErr w:type="spellEnd"/>
                      <w:r w:rsidRPr="00D8788A">
                        <w:rPr>
                          <w:b/>
                          <w:bCs/>
                          <w:sz w:val="30"/>
                          <w:szCs w:val="30"/>
                          <w:lang w:val="pt-BR"/>
                        </w:rPr>
                        <w:t xml:space="preserve"> para saber mais:</w:t>
                      </w:r>
                    </w:p>
                    <w:p w14:paraId="27ACF544" w14:textId="670C3C9D" w:rsidR="00D0580A" w:rsidRPr="00D0580A" w:rsidRDefault="00D0580A" w:rsidP="00D0580A">
                      <w:pPr>
                        <w:spacing w:line="276" w:lineRule="auto"/>
                        <w:rPr>
                          <w:b/>
                          <w:bCs/>
                          <w:sz w:val="40"/>
                          <w:szCs w:val="36"/>
                          <w:lang w:val="pt-BR"/>
                        </w:rPr>
                      </w:pPr>
                    </w:p>
                    <w:p w14:paraId="008726B9" w14:textId="77777777" w:rsidR="00D0580A" w:rsidRDefault="00D0580A">
                      <w:pPr>
                        <w:rPr>
                          <w:b/>
                          <w:bCs/>
                          <w:lang w:val="pt-BR"/>
                        </w:rPr>
                      </w:pPr>
                    </w:p>
                    <w:p w14:paraId="05A14AE3" w14:textId="77777777" w:rsidR="00D0580A" w:rsidRDefault="00D0580A">
                      <w:pPr>
                        <w:rPr>
                          <w:b/>
                          <w:bCs/>
                          <w:lang w:val="pt-BR"/>
                        </w:rPr>
                      </w:pPr>
                    </w:p>
                    <w:p w14:paraId="1FC96207" w14:textId="77777777" w:rsidR="00D0580A" w:rsidRDefault="00D0580A">
                      <w:pPr>
                        <w:rPr>
                          <w:b/>
                          <w:bCs/>
                          <w:lang w:val="pt-BR"/>
                        </w:rPr>
                      </w:pPr>
                    </w:p>
                    <w:p w14:paraId="3AF2D8C1" w14:textId="77777777" w:rsidR="00D0580A" w:rsidRDefault="00D0580A">
                      <w:pPr>
                        <w:rPr>
                          <w:b/>
                          <w:bCs/>
                          <w:lang w:val="pt-BR"/>
                        </w:rPr>
                      </w:pPr>
                    </w:p>
                    <w:p w14:paraId="6729E686" w14:textId="77777777" w:rsidR="00D0580A" w:rsidRDefault="00D0580A">
                      <w:pPr>
                        <w:rPr>
                          <w:b/>
                          <w:bCs/>
                          <w:lang w:val="pt-BR"/>
                        </w:rPr>
                      </w:pPr>
                    </w:p>
                    <w:p w14:paraId="67F2A8DE" w14:textId="77777777" w:rsidR="00D0580A" w:rsidRDefault="00D0580A">
                      <w:pPr>
                        <w:rPr>
                          <w:b/>
                          <w:bCs/>
                          <w:lang w:val="pt-BR"/>
                        </w:rPr>
                      </w:pPr>
                    </w:p>
                    <w:p w14:paraId="703E2B6E" w14:textId="77777777" w:rsidR="00D0580A" w:rsidRDefault="00D0580A">
                      <w:pPr>
                        <w:rPr>
                          <w:b/>
                          <w:bCs/>
                          <w:lang w:val="pt-BR"/>
                        </w:rPr>
                      </w:pPr>
                    </w:p>
                    <w:p w14:paraId="63F8C513" w14:textId="0CD16748" w:rsidR="00D0580A" w:rsidRPr="00D0580A" w:rsidRDefault="00D0580A" w:rsidP="00D0580A">
                      <w:pPr>
                        <w:rPr>
                          <w:b/>
                          <w:bCs/>
                          <w:lang w:val="pt-BR"/>
                        </w:rPr>
                      </w:pPr>
                      <w:r>
                        <w:rPr>
                          <w:b/>
                          <w:bCs/>
                          <w:lang w:val="pt-BR"/>
                        </w:rPr>
                        <w:br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235FB5" w14:textId="331B8EF4" w:rsidR="00281AAF" w:rsidRPr="00281AAF" w:rsidRDefault="00281AAF" w:rsidP="00281AAF">
      <w:pPr>
        <w:rPr>
          <w:sz w:val="16"/>
          <w:lang w:val="pt-BR"/>
        </w:rPr>
      </w:pPr>
    </w:p>
    <w:p w14:paraId="4347E535" w14:textId="3830EF6E" w:rsidR="00281AAF" w:rsidRPr="00281AAF" w:rsidRDefault="00281AAF" w:rsidP="00281AAF">
      <w:pPr>
        <w:rPr>
          <w:sz w:val="16"/>
          <w:lang w:val="pt-BR"/>
        </w:rPr>
      </w:pPr>
    </w:p>
    <w:p w14:paraId="485E2C3F" w14:textId="5FD44C32" w:rsidR="00281AAF" w:rsidRPr="00281AAF" w:rsidRDefault="00281AAF" w:rsidP="00281AAF">
      <w:pPr>
        <w:rPr>
          <w:sz w:val="16"/>
          <w:lang w:val="pt-BR"/>
        </w:rPr>
      </w:pPr>
    </w:p>
    <w:p w14:paraId="6E7BF5CD" w14:textId="72F1A55E" w:rsidR="00281AAF" w:rsidRPr="00281AAF" w:rsidRDefault="00281AAF" w:rsidP="00281AAF">
      <w:pPr>
        <w:rPr>
          <w:sz w:val="16"/>
          <w:lang w:val="pt-BR"/>
        </w:rPr>
      </w:pPr>
    </w:p>
    <w:p w14:paraId="00A4CC30" w14:textId="4D3A0C3A" w:rsidR="00281AAF" w:rsidRPr="00281AAF" w:rsidRDefault="00281AAF" w:rsidP="00281AAF">
      <w:pPr>
        <w:rPr>
          <w:sz w:val="16"/>
          <w:lang w:val="pt-BR"/>
        </w:rPr>
      </w:pPr>
    </w:p>
    <w:p w14:paraId="46F3EF27" w14:textId="5E1D6DDF" w:rsidR="00281AAF" w:rsidRPr="00281AAF" w:rsidRDefault="00281AAF" w:rsidP="00281AAF">
      <w:pPr>
        <w:rPr>
          <w:sz w:val="16"/>
          <w:lang w:val="pt-BR"/>
        </w:rPr>
      </w:pPr>
    </w:p>
    <w:p w14:paraId="559F2B00" w14:textId="564185BA" w:rsidR="00281AAF" w:rsidRPr="00281AAF" w:rsidRDefault="00281AAF" w:rsidP="00281AAF">
      <w:pPr>
        <w:rPr>
          <w:sz w:val="16"/>
          <w:lang w:val="pt-BR"/>
        </w:rPr>
      </w:pPr>
    </w:p>
    <w:p w14:paraId="2AB40B89" w14:textId="7518BAF1" w:rsidR="00281AAF" w:rsidRPr="00281AAF" w:rsidRDefault="00281AAF" w:rsidP="00281AAF">
      <w:pPr>
        <w:rPr>
          <w:sz w:val="16"/>
          <w:lang w:val="pt-BR"/>
        </w:rPr>
      </w:pPr>
    </w:p>
    <w:p w14:paraId="105772AE" w14:textId="7C6F67C9" w:rsidR="00281AAF" w:rsidRPr="00281AAF" w:rsidRDefault="00281AAF" w:rsidP="00281AAF">
      <w:pPr>
        <w:rPr>
          <w:sz w:val="16"/>
          <w:lang w:val="pt-BR"/>
        </w:rPr>
      </w:pPr>
    </w:p>
    <w:p w14:paraId="2A8DABF5" w14:textId="3554DEED" w:rsidR="00281AAF" w:rsidRPr="00281AAF" w:rsidRDefault="00281AAF" w:rsidP="00281AAF">
      <w:pPr>
        <w:rPr>
          <w:sz w:val="16"/>
          <w:lang w:val="pt-BR"/>
        </w:rPr>
      </w:pPr>
    </w:p>
    <w:p w14:paraId="6AA19ED0" w14:textId="28877190" w:rsidR="00281AAF" w:rsidRPr="00281AAF" w:rsidRDefault="00281AAF" w:rsidP="00281AAF">
      <w:pPr>
        <w:rPr>
          <w:sz w:val="16"/>
          <w:lang w:val="pt-BR"/>
        </w:rPr>
      </w:pPr>
    </w:p>
    <w:p w14:paraId="75005F6D" w14:textId="1B3BC59E" w:rsidR="00281AAF" w:rsidRPr="00281AAF" w:rsidRDefault="00281AAF" w:rsidP="00281AAF">
      <w:pPr>
        <w:rPr>
          <w:sz w:val="16"/>
          <w:lang w:val="pt-BR"/>
        </w:rPr>
      </w:pPr>
    </w:p>
    <w:p w14:paraId="4FB77212" w14:textId="241C6419" w:rsidR="00281AAF" w:rsidRPr="00281AAF" w:rsidRDefault="00281AAF" w:rsidP="00281AAF">
      <w:pPr>
        <w:rPr>
          <w:sz w:val="16"/>
          <w:lang w:val="pt-BR"/>
        </w:rPr>
      </w:pPr>
    </w:p>
    <w:p w14:paraId="52401E78" w14:textId="00DDD2BD" w:rsidR="00281AAF" w:rsidRPr="00281AAF" w:rsidRDefault="00281AAF" w:rsidP="00281AAF">
      <w:pPr>
        <w:rPr>
          <w:sz w:val="16"/>
          <w:lang w:val="pt-BR"/>
        </w:rPr>
      </w:pPr>
    </w:p>
    <w:p w14:paraId="58EA5AC6" w14:textId="26E6973C" w:rsidR="00281AAF" w:rsidRPr="00281AAF" w:rsidRDefault="00281AAF" w:rsidP="00281AAF">
      <w:pPr>
        <w:rPr>
          <w:sz w:val="16"/>
          <w:lang w:val="pt-BR"/>
        </w:rPr>
      </w:pPr>
    </w:p>
    <w:p w14:paraId="4723174B" w14:textId="28416D4B" w:rsidR="00281AAF" w:rsidRDefault="00281AAF" w:rsidP="00281AAF">
      <w:pPr>
        <w:rPr>
          <w:sz w:val="16"/>
          <w:lang w:val="pt-BR"/>
        </w:rPr>
      </w:pPr>
    </w:p>
    <w:p w14:paraId="710A8FF0" w14:textId="3D40E525" w:rsidR="00281AAF" w:rsidRPr="00281AAF" w:rsidRDefault="00281AAF" w:rsidP="00281AAF">
      <w:pPr>
        <w:rPr>
          <w:sz w:val="16"/>
          <w:lang w:val="pt-BR"/>
        </w:rPr>
      </w:pPr>
    </w:p>
    <w:p w14:paraId="7DA39920" w14:textId="083654EB" w:rsidR="00281AAF" w:rsidRDefault="00281AAF" w:rsidP="00281AAF">
      <w:pPr>
        <w:rPr>
          <w:sz w:val="16"/>
          <w:lang w:val="pt-BR"/>
        </w:rPr>
      </w:pPr>
    </w:p>
    <w:p w14:paraId="27646B41" w14:textId="40ADE5F1" w:rsidR="00281AAF" w:rsidRDefault="00281AAF" w:rsidP="00281AAF">
      <w:pPr>
        <w:rPr>
          <w:sz w:val="16"/>
          <w:lang w:val="pt-BR"/>
        </w:rPr>
      </w:pPr>
    </w:p>
    <w:p w14:paraId="7C48E41A" w14:textId="77777777" w:rsidR="00281AAF" w:rsidRDefault="00281AAF" w:rsidP="00281AAF">
      <w:pPr>
        <w:rPr>
          <w:sz w:val="16"/>
          <w:lang w:val="pt-BR"/>
        </w:rPr>
        <w:sectPr w:rsidR="00281AAF" w:rsidSect="002B6149">
          <w:pgSz w:w="16838" w:h="11906" w:orient="landscape" w:code="9"/>
          <w:pgMar w:top="245" w:right="864" w:bottom="245" w:left="864" w:header="144" w:footer="144" w:gutter="0"/>
          <w:cols w:space="720"/>
          <w:titlePg/>
          <w:docGrid w:linePitch="360"/>
        </w:sectPr>
      </w:pPr>
    </w:p>
    <w:p w14:paraId="1363BB26" w14:textId="64C21D87" w:rsidR="00281AAF" w:rsidRDefault="00524DDD" w:rsidP="00281AAF">
      <w:pPr>
        <w:rPr>
          <w:sz w:val="16"/>
          <w:lang w:val="pt-BR"/>
        </w:rPr>
        <w:sectPr w:rsidR="00281AAF" w:rsidSect="002B6149">
          <w:pgSz w:w="16838" w:h="11906" w:orient="landscape" w:code="9"/>
          <w:pgMar w:top="245" w:right="864" w:bottom="245" w:left="864" w:header="144" w:footer="144" w:gutter="0"/>
          <w:cols w:space="720"/>
          <w:titlePg/>
          <w:docGrid w:linePitch="360"/>
        </w:sectPr>
      </w:pPr>
      <w:r>
        <w:rPr>
          <w:noProof/>
          <w:sz w:val="16"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23CEBBE" wp14:editId="7C62FAF9">
                <wp:simplePos x="0" y="0"/>
                <wp:positionH relativeFrom="column">
                  <wp:posOffset>-6055</wp:posOffset>
                </wp:positionH>
                <wp:positionV relativeFrom="paragraph">
                  <wp:posOffset>3074921</wp:posOffset>
                </wp:positionV>
                <wp:extent cx="4391247" cy="3455581"/>
                <wp:effectExtent l="0" t="0" r="9525" b="0"/>
                <wp:wrapNone/>
                <wp:docPr id="178" name="Retângulo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1247" cy="3455581"/>
                        </a:xfrm>
                        <a:prstGeom prst="rect">
                          <a:avLst/>
                        </a:prstGeom>
                        <a:blipFill dpi="0"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C9CF2C" id="Retângulo 178" o:spid="_x0000_s1026" style="position:absolute;margin-left:-.5pt;margin-top:242.1pt;width:345.75pt;height:272.1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" stroked="f" strokeweight="1pt">
                <v:fill r:id="rId43" o:title="" recolor="t" rotate="t" type="frame"/>
              </v:rect>
            </w:pict>
          </mc:Fallback>
        </mc:AlternateContent>
      </w:r>
      <w:r>
        <w:rPr>
          <w:noProof/>
          <w:sz w:val="16"/>
          <w:lang w:val="pt-B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D13A753" wp14:editId="76E85778">
                <wp:simplePos x="0" y="0"/>
                <wp:positionH relativeFrom="column">
                  <wp:posOffset>5192380</wp:posOffset>
                </wp:positionH>
                <wp:positionV relativeFrom="paragraph">
                  <wp:posOffset>3627755</wp:posOffset>
                </wp:positionV>
                <wp:extent cx="4401879" cy="3200400"/>
                <wp:effectExtent l="0" t="0" r="0" b="0"/>
                <wp:wrapNone/>
                <wp:docPr id="186" name="Retângulo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1879" cy="3200400"/>
                        </a:xfrm>
                        <a:prstGeom prst="rect">
                          <a:avLst/>
                        </a:prstGeom>
                        <a:blipFill dpi="0"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E6D42F" id="Retângulo 186" o:spid="_x0000_s1026" style="position:absolute;margin-left:408.85pt;margin-top:285.65pt;width:346.6pt;height:25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" stroked="f" strokeweight="1pt">
                <v:fill r:id="rId45" o:title="" recolor="t" rotate="t" type="frame"/>
              </v:rect>
            </w:pict>
          </mc:Fallback>
        </mc:AlternateContent>
      </w:r>
      <w:r>
        <w:rPr>
          <w:noProof/>
          <w:sz w:val="16"/>
          <w:lang w:val="pt-B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B83497" wp14:editId="70BCEDAA">
                <wp:simplePos x="0" y="0"/>
                <wp:positionH relativeFrom="column">
                  <wp:posOffset>3459834</wp:posOffset>
                </wp:positionH>
                <wp:positionV relativeFrom="paragraph">
                  <wp:posOffset>2924</wp:posOffset>
                </wp:positionV>
                <wp:extent cx="4710224" cy="3880485"/>
                <wp:effectExtent l="0" t="0" r="0" b="5715"/>
                <wp:wrapNone/>
                <wp:docPr id="175" name="Retângulo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0224" cy="3880485"/>
                        </a:xfrm>
                        <a:prstGeom prst="rect">
                          <a:avLst/>
                        </a:prstGeom>
                        <a:blipFill dpi="0"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406AE5" id="Retângulo 175" o:spid="_x0000_s1026" style="position:absolute;margin-left:272.45pt;margin-top:.25pt;width:370.9pt;height:305.5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" stroked="f" strokeweight="1pt">
                <v:fill r:id="rId47" o:title="" recolor="t" rotate="t" type="frame"/>
              </v:rect>
            </w:pict>
          </mc:Fallback>
        </mc:AlternateContent>
      </w:r>
      <w:r w:rsidR="009C0ED9" w:rsidRPr="00281AAF">
        <w:rPr>
          <w:noProof/>
          <w:sz w:val="16"/>
          <w:lang w:val="pt-BR"/>
        </w:rPr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6DDB0AA4" wp14:editId="06DBADA3">
                <wp:simplePos x="0" y="0"/>
                <wp:positionH relativeFrom="column">
                  <wp:posOffset>-442595</wp:posOffset>
                </wp:positionH>
                <wp:positionV relativeFrom="paragraph">
                  <wp:posOffset>0</wp:posOffset>
                </wp:positionV>
                <wp:extent cx="3902075" cy="7197725"/>
                <wp:effectExtent l="0" t="0" r="3175" b="3175"/>
                <wp:wrapSquare wrapText="bothSides"/>
                <wp:docPr id="17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2075" cy="71977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197DB4" w14:textId="77777777" w:rsidR="00281AAF" w:rsidRPr="00B74CE0" w:rsidRDefault="00281AAF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  <w:lang w:val="pt-BR"/>
                              </w:rPr>
                            </w:pPr>
                            <w:r w:rsidRPr="00B74CE0">
                              <w:rPr>
                                <w:b/>
                                <w:bCs/>
                                <w:sz w:val="40"/>
                                <w:szCs w:val="40"/>
                                <w:lang w:val="pt-BR"/>
                              </w:rPr>
                              <w:t>Traga o seu PET:</w:t>
                            </w:r>
                          </w:p>
                          <w:p w14:paraId="6C1EF0A3" w14:textId="77777777" w:rsidR="00281AAF" w:rsidRDefault="00281AAF">
                            <w:pPr>
                              <w:rPr>
                                <w:b/>
                                <w:bCs/>
                                <w:lang w:val="pt-BR"/>
                              </w:rPr>
                            </w:pPr>
                          </w:p>
                          <w:p w14:paraId="0AAE82C0" w14:textId="0CABE36C" w:rsidR="00281AAF" w:rsidRPr="00B74CE0" w:rsidRDefault="00B74CE0" w:rsidP="00B74CE0">
                            <w:pPr>
                              <w:pStyle w:val="PargrafodaLista"/>
                              <w:numPr>
                                <w:ilvl w:val="0"/>
                                <w:numId w:val="16"/>
                              </w:numPr>
                              <w:spacing w:line="360" w:lineRule="auto"/>
                              <w:rPr>
                                <w:sz w:val="30"/>
                                <w:szCs w:val="30"/>
                                <w:lang w:val="pt-BR"/>
                              </w:rPr>
                            </w:pPr>
                            <w:r>
                              <w:rPr>
                                <w:sz w:val="30"/>
                                <w:szCs w:val="30"/>
                                <w:lang w:val="pt-BR"/>
                              </w:rPr>
                              <w:t>A</w:t>
                            </w:r>
                            <w:r w:rsidR="00281AAF" w:rsidRPr="00B74CE0">
                              <w:rPr>
                                <w:sz w:val="30"/>
                                <w:szCs w:val="30"/>
                                <w:lang w:val="pt-BR"/>
                              </w:rPr>
                              <w:t>tividades ao ar livre;</w:t>
                            </w:r>
                          </w:p>
                          <w:p w14:paraId="415B83B6" w14:textId="4CFCD60E" w:rsidR="00281AAF" w:rsidRPr="00B74CE0" w:rsidRDefault="00281AAF" w:rsidP="00B74CE0">
                            <w:pPr>
                              <w:pStyle w:val="PargrafodaLista"/>
                              <w:numPr>
                                <w:ilvl w:val="0"/>
                                <w:numId w:val="16"/>
                              </w:numPr>
                              <w:spacing w:line="360" w:lineRule="auto"/>
                              <w:rPr>
                                <w:sz w:val="30"/>
                                <w:szCs w:val="30"/>
                                <w:lang w:val="pt-BR"/>
                              </w:rPr>
                            </w:pPr>
                            <w:r w:rsidRPr="00B74CE0">
                              <w:rPr>
                                <w:sz w:val="30"/>
                                <w:szCs w:val="30"/>
                                <w:lang w:val="pt-BR"/>
                              </w:rPr>
                              <w:t>Permitido se locomover pelos espaços do Resort;</w:t>
                            </w:r>
                          </w:p>
                          <w:p w14:paraId="1AACB37A" w14:textId="1D7E16B1" w:rsidR="00281AAF" w:rsidRPr="00B74CE0" w:rsidRDefault="00281AAF" w:rsidP="00B74CE0">
                            <w:pPr>
                              <w:pStyle w:val="PargrafodaLista"/>
                              <w:numPr>
                                <w:ilvl w:val="0"/>
                                <w:numId w:val="16"/>
                              </w:numPr>
                              <w:spacing w:line="360" w:lineRule="auto"/>
                              <w:rPr>
                                <w:sz w:val="30"/>
                                <w:szCs w:val="30"/>
                                <w:lang w:val="pt-BR"/>
                              </w:rPr>
                            </w:pPr>
                            <w:r w:rsidRPr="00B74CE0">
                              <w:rPr>
                                <w:sz w:val="30"/>
                                <w:szCs w:val="30"/>
                                <w:lang w:val="pt-BR"/>
                              </w:rPr>
                              <w:t>Biblioteca terapêutica com os nossos gatinhos.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0AA4" id="_x0000_s1040" type="#_x0000_t202" style="position:absolute;margin-left:-34.85pt;margin-top:0;width:307.25pt;height:566.75pt;z-index:25171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" fillcolor="#b099df [1300]" stroked="f">
                <v:textbox>
                  <w:txbxContent>
                    <w:p w14:paraId="7C197DB4" w14:textId="77777777" w:rsidR="00281AAF" w:rsidRPr="00B74CE0" w:rsidRDefault="00281AAF">
                      <w:pPr>
                        <w:rPr>
                          <w:b/>
                          <w:bCs/>
                          <w:sz w:val="40"/>
                          <w:szCs w:val="40"/>
                          <w:lang w:val="pt-BR"/>
                        </w:rPr>
                      </w:pPr>
                      <w:r w:rsidRPr="00B74CE0">
                        <w:rPr>
                          <w:b/>
                          <w:bCs/>
                          <w:sz w:val="40"/>
                          <w:szCs w:val="40"/>
                          <w:lang w:val="pt-BR"/>
                        </w:rPr>
                        <w:t>Traga o seu PET:</w:t>
                      </w:r>
                    </w:p>
                    <w:p w14:paraId="6C1EF0A3" w14:textId="77777777" w:rsidR="00281AAF" w:rsidRDefault="00281AAF">
                      <w:pPr>
                        <w:rPr>
                          <w:b/>
                          <w:bCs/>
                          <w:lang w:val="pt-BR"/>
                        </w:rPr>
                      </w:pPr>
                    </w:p>
                    <w:p w14:paraId="0AAE82C0" w14:textId="0CABE36C" w:rsidR="00281AAF" w:rsidRPr="00B74CE0" w:rsidRDefault="00B74CE0" w:rsidP="00B74CE0">
                      <w:pPr>
                        <w:pStyle w:val="PargrafodaLista"/>
                        <w:numPr>
                          <w:ilvl w:val="0"/>
                          <w:numId w:val="16"/>
                        </w:numPr>
                        <w:spacing w:line="360" w:lineRule="auto"/>
                        <w:rPr>
                          <w:sz w:val="30"/>
                          <w:szCs w:val="30"/>
                          <w:lang w:val="pt-BR"/>
                        </w:rPr>
                      </w:pPr>
                      <w:r>
                        <w:rPr>
                          <w:sz w:val="30"/>
                          <w:szCs w:val="30"/>
                          <w:lang w:val="pt-BR"/>
                        </w:rPr>
                        <w:t>A</w:t>
                      </w:r>
                      <w:r w:rsidR="00281AAF" w:rsidRPr="00B74CE0">
                        <w:rPr>
                          <w:sz w:val="30"/>
                          <w:szCs w:val="30"/>
                          <w:lang w:val="pt-BR"/>
                        </w:rPr>
                        <w:t>tividades ao ar livre;</w:t>
                      </w:r>
                    </w:p>
                    <w:p w14:paraId="415B83B6" w14:textId="4CFCD60E" w:rsidR="00281AAF" w:rsidRPr="00B74CE0" w:rsidRDefault="00281AAF" w:rsidP="00B74CE0">
                      <w:pPr>
                        <w:pStyle w:val="PargrafodaLista"/>
                        <w:numPr>
                          <w:ilvl w:val="0"/>
                          <w:numId w:val="16"/>
                        </w:numPr>
                        <w:spacing w:line="360" w:lineRule="auto"/>
                        <w:rPr>
                          <w:sz w:val="30"/>
                          <w:szCs w:val="30"/>
                          <w:lang w:val="pt-BR"/>
                        </w:rPr>
                      </w:pPr>
                      <w:r w:rsidRPr="00B74CE0">
                        <w:rPr>
                          <w:sz w:val="30"/>
                          <w:szCs w:val="30"/>
                          <w:lang w:val="pt-BR"/>
                        </w:rPr>
                        <w:t>Permitido se locomover pelos espaços do Resort;</w:t>
                      </w:r>
                    </w:p>
                    <w:p w14:paraId="1AACB37A" w14:textId="1D7E16B1" w:rsidR="00281AAF" w:rsidRPr="00B74CE0" w:rsidRDefault="00281AAF" w:rsidP="00B74CE0">
                      <w:pPr>
                        <w:pStyle w:val="PargrafodaLista"/>
                        <w:numPr>
                          <w:ilvl w:val="0"/>
                          <w:numId w:val="16"/>
                        </w:numPr>
                        <w:spacing w:line="360" w:lineRule="auto"/>
                        <w:rPr>
                          <w:sz w:val="30"/>
                          <w:szCs w:val="30"/>
                          <w:lang w:val="pt-BR"/>
                        </w:rPr>
                      </w:pPr>
                      <w:r w:rsidRPr="00B74CE0">
                        <w:rPr>
                          <w:sz w:val="30"/>
                          <w:szCs w:val="30"/>
                          <w:lang w:val="pt-BR"/>
                        </w:rPr>
                        <w:t>Biblioteca terapêutica com os nossos gatinhos.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5553E54" w14:textId="40CF6672" w:rsidR="009C0ED9" w:rsidRDefault="0095097A" w:rsidP="00281AAF">
      <w:pPr>
        <w:rPr>
          <w:sz w:val="16"/>
          <w:lang w:val="pt-BR"/>
        </w:rPr>
        <w:sectPr w:rsidR="009C0ED9" w:rsidSect="002B6149">
          <w:pgSz w:w="16838" w:h="11906" w:orient="landscape" w:code="9"/>
          <w:pgMar w:top="245" w:right="864" w:bottom="245" w:left="864" w:header="144" w:footer="144" w:gutter="0"/>
          <w:cols w:space="720"/>
          <w:titlePg/>
          <w:docGrid w:linePitch="360"/>
        </w:sectPr>
      </w:pPr>
      <w:r>
        <w:rPr>
          <w:noProof/>
          <w:lang w:val="pt-BR"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9825606" wp14:editId="0EAEC09B">
                <wp:simplePos x="0" y="0"/>
                <wp:positionH relativeFrom="column">
                  <wp:posOffset>5616944</wp:posOffset>
                </wp:positionH>
                <wp:positionV relativeFrom="paragraph">
                  <wp:posOffset>2480310</wp:posOffset>
                </wp:positionV>
                <wp:extent cx="3965944" cy="2934586"/>
                <wp:effectExtent l="0" t="0" r="0" b="0"/>
                <wp:wrapNone/>
                <wp:docPr id="384" name="Retângulo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5944" cy="2934586"/>
                        </a:xfrm>
                        <a:prstGeom prst="rect">
                          <a:avLst/>
                        </a:prstGeom>
                        <a:blipFill dpi="0"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1E479A" id="Retângulo 384" o:spid="_x0000_s1026" style="position:absolute;margin-left:442.3pt;margin-top:195.3pt;width:312.3pt;height:231.0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" stroked="f" strokeweight="1pt">
                <v:fill r:id="rId49" o:title="" recolor="t" rotate="t" type="frame"/>
              </v:rect>
            </w:pict>
          </mc:Fallback>
        </mc:AlternateContent>
      </w:r>
      <w:r w:rsidR="00C51305">
        <w:rPr>
          <w:noProof/>
          <w:lang w:val="pt-B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AA84C72" wp14:editId="1C355713">
                <wp:simplePos x="0" y="0"/>
                <wp:positionH relativeFrom="column">
                  <wp:posOffset>3499869</wp:posOffset>
                </wp:positionH>
                <wp:positionV relativeFrom="paragraph">
                  <wp:posOffset>5540331</wp:posOffset>
                </wp:positionV>
                <wp:extent cx="4284921" cy="1424763"/>
                <wp:effectExtent l="0" t="0" r="1905" b="4445"/>
                <wp:wrapNone/>
                <wp:docPr id="191" name="Retângulo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4921" cy="1424763"/>
                        </a:xfrm>
                        <a:prstGeom prst="rect">
                          <a:avLst/>
                        </a:prstGeom>
                        <a:blipFill dpi="0"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DA3864" id="Retângulo 191" o:spid="_x0000_s1026" style="position:absolute;margin-left:275.6pt;margin-top:436.25pt;width:337.4pt;height:112.2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" stroked="f" strokeweight="1pt">
                <v:fill r:id="rId51" o:title="" recolor="t" rotate="t" type="frame"/>
              </v:rect>
            </w:pict>
          </mc:Fallback>
        </mc:AlternateContent>
      </w:r>
      <w:r w:rsidR="00C51305">
        <w:rPr>
          <w:noProof/>
          <w:lang w:val="pt-B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0240245" wp14:editId="7651F60F">
                <wp:simplePos x="0" y="0"/>
                <wp:positionH relativeFrom="column">
                  <wp:posOffset>3438569</wp:posOffset>
                </wp:positionH>
                <wp:positionV relativeFrom="paragraph">
                  <wp:posOffset>-114034</wp:posOffset>
                </wp:positionV>
                <wp:extent cx="3837940" cy="3253563"/>
                <wp:effectExtent l="0" t="0" r="0" b="4445"/>
                <wp:wrapNone/>
                <wp:docPr id="190" name="Retângulo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7940" cy="3253563"/>
                        </a:xfrm>
                        <a:prstGeom prst="rect">
                          <a:avLst/>
                        </a:prstGeom>
                        <a:blipFill dpi="0"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7DF876" id="Retângulo 190" o:spid="_x0000_s1026" style="position:absolute;margin-left:270.75pt;margin-top:-9pt;width:302.2pt;height:256.2pt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" stroked="f" strokeweight="1pt">
                <v:fill r:id="rId53" o:title="" recolor="t" rotate="t" type="frame"/>
              </v:rect>
            </w:pict>
          </mc:Fallback>
        </mc:AlternateContent>
      </w:r>
      <w:r w:rsidR="00463EDF">
        <w:rPr>
          <w:noProof/>
          <w:lang w:val="pt-B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AA0A34A" wp14:editId="25D9B404">
                <wp:simplePos x="0" y="0"/>
                <wp:positionH relativeFrom="column">
                  <wp:posOffset>-19862</wp:posOffset>
                </wp:positionH>
                <wp:positionV relativeFrom="paragraph">
                  <wp:posOffset>3314612</wp:posOffset>
                </wp:positionV>
                <wp:extent cx="3139603" cy="1691699"/>
                <wp:effectExtent l="0" t="0" r="3810" b="3810"/>
                <wp:wrapNone/>
                <wp:docPr id="378" name="Retângulo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9603" cy="1691699"/>
                        </a:xfrm>
                        <a:prstGeom prst="rect">
                          <a:avLst/>
                        </a:prstGeom>
                        <a:blipFill dpi="0" rotWithShape="1">
                          <a:blip r:embed="rId54">
                            <a:alphaModFix amt="5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236623" id="Retângulo 378" o:spid="_x0000_s1026" style="position:absolute;margin-left:-1.55pt;margin-top:261pt;width:247.2pt;height:133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" stroked="f" strokeweight="1pt">
                <v:fill r:id="rId55" o:title="" opacity=".5" recolor="t" rotate="t" type="frame"/>
              </v:rect>
            </w:pict>
          </mc:Fallback>
        </mc:AlternateContent>
      </w:r>
      <w:r w:rsidR="00F2314D" w:rsidRPr="00281AAF">
        <w:rPr>
          <w:noProof/>
          <w:sz w:val="16"/>
          <w:lang w:val="pt-BR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72DC7B0A" wp14:editId="49F4E92D">
                <wp:simplePos x="0" y="0"/>
                <wp:positionH relativeFrom="column">
                  <wp:posOffset>-404037</wp:posOffset>
                </wp:positionH>
                <wp:positionV relativeFrom="paragraph">
                  <wp:posOffset>532</wp:posOffset>
                </wp:positionV>
                <wp:extent cx="3902075" cy="7197725"/>
                <wp:effectExtent l="0" t="0" r="3175" b="3175"/>
                <wp:wrapSquare wrapText="bothSides"/>
                <wp:docPr id="17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2075" cy="719772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4E3CE" w14:textId="4CE0B63A" w:rsidR="00F2314D" w:rsidRPr="00B74CE0" w:rsidRDefault="00F2314D" w:rsidP="00F2314D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  <w:lang w:val="pt-BR"/>
                              </w:rPr>
                            </w:pPr>
                            <w:r>
                              <w:rPr>
                                <w:b/>
                                <w:bCs/>
                                <w:sz w:val="40"/>
                                <w:szCs w:val="40"/>
                                <w:lang w:val="pt-BR"/>
                              </w:rPr>
                              <w:t xml:space="preserve">INCLUSÃO: </w:t>
                            </w:r>
                          </w:p>
                          <w:p w14:paraId="58342D34" w14:textId="77777777" w:rsidR="00F2314D" w:rsidRDefault="00F2314D" w:rsidP="00F2314D">
                            <w:pPr>
                              <w:rPr>
                                <w:b/>
                                <w:bCs/>
                                <w:lang w:val="pt-BR"/>
                              </w:rPr>
                            </w:pPr>
                          </w:p>
                          <w:p w14:paraId="4F31FB4A" w14:textId="4C92AC2C" w:rsidR="00F2314D" w:rsidRDefault="00F2314D" w:rsidP="00F2314D">
                            <w:pPr>
                              <w:pStyle w:val="PargrafodaLista"/>
                              <w:numPr>
                                <w:ilvl w:val="0"/>
                                <w:numId w:val="16"/>
                              </w:numPr>
                              <w:spacing w:line="360" w:lineRule="auto"/>
                              <w:rPr>
                                <w:sz w:val="30"/>
                                <w:szCs w:val="30"/>
                                <w:lang w:val="pt-BR"/>
                              </w:rPr>
                            </w:pPr>
                            <w:r>
                              <w:rPr>
                                <w:sz w:val="30"/>
                                <w:szCs w:val="30"/>
                                <w:lang w:val="pt-BR"/>
                              </w:rPr>
                              <w:t xml:space="preserve">Acessibilidade a todos os espaços para </w:t>
                            </w:r>
                            <w:r w:rsidR="0081056F">
                              <w:rPr>
                                <w:sz w:val="30"/>
                                <w:szCs w:val="30"/>
                                <w:lang w:val="pt-BR"/>
                              </w:rPr>
                              <w:t>PCDs;</w:t>
                            </w:r>
                          </w:p>
                          <w:p w14:paraId="31E3F1DF" w14:textId="7C78D44D" w:rsidR="0081056F" w:rsidRDefault="0081056F" w:rsidP="00F2314D">
                            <w:pPr>
                              <w:pStyle w:val="PargrafodaLista"/>
                              <w:numPr>
                                <w:ilvl w:val="0"/>
                                <w:numId w:val="16"/>
                              </w:numPr>
                              <w:spacing w:line="360" w:lineRule="auto"/>
                              <w:rPr>
                                <w:sz w:val="30"/>
                                <w:szCs w:val="30"/>
                                <w:lang w:val="pt-BR"/>
                              </w:rPr>
                            </w:pPr>
                            <w:r>
                              <w:rPr>
                                <w:sz w:val="30"/>
                                <w:szCs w:val="30"/>
                                <w:lang w:val="pt-BR"/>
                              </w:rPr>
                              <w:t>Inclusão de pessoas neurodiversas as nossas atividades;</w:t>
                            </w:r>
                          </w:p>
                          <w:p w14:paraId="427586D5" w14:textId="7385AF0A" w:rsidR="0081056F" w:rsidRDefault="0081056F" w:rsidP="00F2314D">
                            <w:pPr>
                              <w:pStyle w:val="PargrafodaLista"/>
                              <w:numPr>
                                <w:ilvl w:val="0"/>
                                <w:numId w:val="16"/>
                              </w:numPr>
                              <w:spacing w:line="360" w:lineRule="auto"/>
                              <w:rPr>
                                <w:sz w:val="30"/>
                                <w:szCs w:val="30"/>
                                <w:lang w:val="pt-BR"/>
                              </w:rPr>
                            </w:pPr>
                            <w:r>
                              <w:rPr>
                                <w:sz w:val="30"/>
                                <w:szCs w:val="30"/>
                                <w:lang w:val="pt-BR"/>
                              </w:rPr>
                              <w:t xml:space="preserve">Lazer para </w:t>
                            </w:r>
                            <w:r w:rsidR="00463EDF">
                              <w:rPr>
                                <w:sz w:val="30"/>
                                <w:szCs w:val="30"/>
                                <w:lang w:val="pt-BR"/>
                              </w:rPr>
                              <w:t>as crianças;</w:t>
                            </w:r>
                          </w:p>
                          <w:p w14:paraId="411FAA2D" w14:textId="3CB31F47" w:rsidR="0081056F" w:rsidRPr="00B74CE0" w:rsidRDefault="00463EDF" w:rsidP="00F2314D">
                            <w:pPr>
                              <w:pStyle w:val="PargrafodaLista"/>
                              <w:numPr>
                                <w:ilvl w:val="0"/>
                                <w:numId w:val="16"/>
                              </w:numPr>
                              <w:spacing w:line="360" w:lineRule="auto"/>
                              <w:rPr>
                                <w:sz w:val="30"/>
                                <w:szCs w:val="30"/>
                                <w:lang w:val="pt-BR"/>
                              </w:rPr>
                            </w:pPr>
                            <w:r>
                              <w:rPr>
                                <w:sz w:val="30"/>
                                <w:szCs w:val="30"/>
                                <w:lang w:val="pt-BR"/>
                              </w:rPr>
                              <w:t>Integração individuo-natureza;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C7B0A" id="_x0000_s1041" type="#_x0000_t202" style="position:absolute;margin-left:-31.8pt;margin-top:.05pt;width:307.25pt;height:566.7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" fillcolor="#b099df [1300]" stroked="f">
                <v:textbox>
                  <w:txbxContent>
                    <w:p w14:paraId="4ED4E3CE" w14:textId="4CE0B63A" w:rsidR="00F2314D" w:rsidRPr="00B74CE0" w:rsidRDefault="00F2314D" w:rsidP="00F2314D">
                      <w:pPr>
                        <w:rPr>
                          <w:b/>
                          <w:bCs/>
                          <w:sz w:val="40"/>
                          <w:szCs w:val="40"/>
                          <w:lang w:val="pt-BR"/>
                        </w:rPr>
                      </w:pPr>
                      <w:r>
                        <w:rPr>
                          <w:b/>
                          <w:bCs/>
                          <w:sz w:val="40"/>
                          <w:szCs w:val="40"/>
                          <w:lang w:val="pt-BR"/>
                        </w:rPr>
                        <w:t xml:space="preserve">INCLUSÃO: </w:t>
                      </w:r>
                    </w:p>
                    <w:p w14:paraId="58342D34" w14:textId="77777777" w:rsidR="00F2314D" w:rsidRDefault="00F2314D" w:rsidP="00F2314D">
                      <w:pPr>
                        <w:rPr>
                          <w:b/>
                          <w:bCs/>
                          <w:lang w:val="pt-BR"/>
                        </w:rPr>
                      </w:pPr>
                    </w:p>
                    <w:p w14:paraId="4F31FB4A" w14:textId="4C92AC2C" w:rsidR="00F2314D" w:rsidRDefault="00F2314D" w:rsidP="00F2314D">
                      <w:pPr>
                        <w:pStyle w:val="PargrafodaLista"/>
                        <w:numPr>
                          <w:ilvl w:val="0"/>
                          <w:numId w:val="16"/>
                        </w:numPr>
                        <w:spacing w:line="360" w:lineRule="auto"/>
                        <w:rPr>
                          <w:sz w:val="30"/>
                          <w:szCs w:val="30"/>
                          <w:lang w:val="pt-BR"/>
                        </w:rPr>
                      </w:pPr>
                      <w:r>
                        <w:rPr>
                          <w:sz w:val="30"/>
                          <w:szCs w:val="30"/>
                          <w:lang w:val="pt-BR"/>
                        </w:rPr>
                        <w:t xml:space="preserve">Acessibilidade a todos os espaços para </w:t>
                      </w:r>
                      <w:r w:rsidR="0081056F">
                        <w:rPr>
                          <w:sz w:val="30"/>
                          <w:szCs w:val="30"/>
                          <w:lang w:val="pt-BR"/>
                        </w:rPr>
                        <w:t>PCDs;</w:t>
                      </w:r>
                    </w:p>
                    <w:p w14:paraId="31E3F1DF" w14:textId="7C78D44D" w:rsidR="0081056F" w:rsidRDefault="0081056F" w:rsidP="00F2314D">
                      <w:pPr>
                        <w:pStyle w:val="PargrafodaLista"/>
                        <w:numPr>
                          <w:ilvl w:val="0"/>
                          <w:numId w:val="16"/>
                        </w:numPr>
                        <w:spacing w:line="360" w:lineRule="auto"/>
                        <w:rPr>
                          <w:sz w:val="30"/>
                          <w:szCs w:val="30"/>
                          <w:lang w:val="pt-BR"/>
                        </w:rPr>
                      </w:pPr>
                      <w:r>
                        <w:rPr>
                          <w:sz w:val="30"/>
                          <w:szCs w:val="30"/>
                          <w:lang w:val="pt-BR"/>
                        </w:rPr>
                        <w:t>Inclusão de pessoas neurodiversas as nossas atividades;</w:t>
                      </w:r>
                    </w:p>
                    <w:p w14:paraId="427586D5" w14:textId="7385AF0A" w:rsidR="0081056F" w:rsidRDefault="0081056F" w:rsidP="00F2314D">
                      <w:pPr>
                        <w:pStyle w:val="PargrafodaLista"/>
                        <w:numPr>
                          <w:ilvl w:val="0"/>
                          <w:numId w:val="16"/>
                        </w:numPr>
                        <w:spacing w:line="360" w:lineRule="auto"/>
                        <w:rPr>
                          <w:sz w:val="30"/>
                          <w:szCs w:val="30"/>
                          <w:lang w:val="pt-BR"/>
                        </w:rPr>
                      </w:pPr>
                      <w:r>
                        <w:rPr>
                          <w:sz w:val="30"/>
                          <w:szCs w:val="30"/>
                          <w:lang w:val="pt-BR"/>
                        </w:rPr>
                        <w:t xml:space="preserve">Lazer para </w:t>
                      </w:r>
                      <w:r w:rsidR="00463EDF">
                        <w:rPr>
                          <w:sz w:val="30"/>
                          <w:szCs w:val="30"/>
                          <w:lang w:val="pt-BR"/>
                        </w:rPr>
                        <w:t>as crianças;</w:t>
                      </w:r>
                    </w:p>
                    <w:p w14:paraId="411FAA2D" w14:textId="3CB31F47" w:rsidR="0081056F" w:rsidRPr="00B74CE0" w:rsidRDefault="00463EDF" w:rsidP="00F2314D">
                      <w:pPr>
                        <w:pStyle w:val="PargrafodaLista"/>
                        <w:numPr>
                          <w:ilvl w:val="0"/>
                          <w:numId w:val="16"/>
                        </w:numPr>
                        <w:spacing w:line="360" w:lineRule="auto"/>
                        <w:rPr>
                          <w:sz w:val="30"/>
                          <w:szCs w:val="30"/>
                          <w:lang w:val="pt-BR"/>
                        </w:rPr>
                      </w:pPr>
                      <w:r>
                        <w:rPr>
                          <w:sz w:val="30"/>
                          <w:szCs w:val="30"/>
                          <w:lang w:val="pt-BR"/>
                        </w:rPr>
                        <w:t>Integração individuo-natureza;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D38EF81" w14:textId="77777777" w:rsidR="00281AAF" w:rsidRPr="00281AAF" w:rsidRDefault="00281AAF" w:rsidP="00281AAF">
      <w:pPr>
        <w:rPr>
          <w:sz w:val="16"/>
          <w:lang w:val="pt-BR"/>
        </w:rPr>
      </w:pPr>
    </w:p>
    <w:sectPr w:rsidR="00281AAF" w:rsidRPr="00281AAF" w:rsidSect="002B6149">
      <w:pgSz w:w="16838" w:h="11906" w:orient="landscape" w:code="9"/>
      <w:pgMar w:top="245" w:right="864" w:bottom="245" w:left="864" w:header="144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194395" w14:textId="77777777" w:rsidR="006D1BB4" w:rsidRDefault="006D1BB4" w:rsidP="00EE0D42">
      <w:pPr>
        <w:spacing w:after="0" w:line="240" w:lineRule="auto"/>
      </w:pPr>
      <w:r>
        <w:separator/>
      </w:r>
    </w:p>
  </w:endnote>
  <w:endnote w:type="continuationSeparator" w:id="0">
    <w:p w14:paraId="6C6EDC50" w14:textId="77777777" w:rsidR="006D1BB4" w:rsidRDefault="006D1BB4" w:rsidP="00EE0D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eaming Outloud Pro">
    <w:charset w:val="00"/>
    <w:family w:val="script"/>
    <w:pitch w:val="variable"/>
    <w:sig w:usb0="800000EF" w:usb1="0000000A" w:usb2="00000008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C8708C" w14:textId="77777777" w:rsidR="00D0580A" w:rsidRDefault="00D0580A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D238EE" w14:textId="77777777" w:rsidR="006D1BB4" w:rsidRDefault="006D1BB4" w:rsidP="00EE0D42">
      <w:pPr>
        <w:spacing w:after="0" w:line="240" w:lineRule="auto"/>
      </w:pPr>
      <w:r>
        <w:separator/>
      </w:r>
    </w:p>
  </w:footnote>
  <w:footnote w:type="continuationSeparator" w:id="0">
    <w:p w14:paraId="0CBB596D" w14:textId="77777777" w:rsidR="006D1BB4" w:rsidRDefault="006D1BB4" w:rsidP="00EE0D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F00C72" w14:textId="784C0FE0" w:rsidR="003B3DDC" w:rsidRDefault="002B6149">
    <w:pPr>
      <w:pStyle w:val="Cabealho"/>
    </w:pPr>
    <w:r>
      <w:rPr>
        <w:noProof/>
        <w:lang w:val="pt-BR" w:bidi="pt-BR"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40D0B25D" wp14:editId="190A040E">
              <wp:simplePos x="0" y="0"/>
              <wp:positionH relativeFrom="page">
                <wp:posOffset>9525</wp:posOffset>
              </wp:positionH>
              <wp:positionV relativeFrom="page">
                <wp:posOffset>0</wp:posOffset>
              </wp:positionV>
              <wp:extent cx="10682606" cy="7557770"/>
              <wp:effectExtent l="0" t="0" r="4445" b="5080"/>
              <wp:wrapNone/>
              <wp:docPr id="239" name="Grupo 239" descr="Imagens e elementos gráficos de tela de fundo da segunda página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682606" cy="7557770"/>
                        <a:chOff x="9524" y="0"/>
                        <a:chExt cx="10682606" cy="7557770"/>
                      </a:xfrm>
                    </wpg:grpSpPr>
                    <wps:wsp>
                      <wps:cNvPr id="224" name="Retângulo 224"/>
                      <wps:cNvSpPr/>
                      <wps:spPr>
                        <a:xfrm>
                          <a:off x="9524" y="0"/>
                          <a:ext cx="3741757" cy="38862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226" name="Grupo 30"/>
                      <wpg:cNvGrpSpPr>
                        <a:grpSpLocks noChangeAspect="1"/>
                      </wpg:cNvGrpSpPr>
                      <wpg:grpSpPr>
                        <a:xfrm>
                          <a:off x="9525" y="685800"/>
                          <a:ext cx="3741756" cy="2514600"/>
                          <a:chOff x="12680" y="0"/>
                          <a:chExt cx="4980501" cy="3343275"/>
                        </a:xfrm>
                        <a:solidFill>
                          <a:schemeClr val="accent1">
                            <a:alpha val="20000"/>
                          </a:schemeClr>
                        </a:solidFill>
                      </wpg:grpSpPr>
                      <wps:wsp>
                        <wps:cNvPr id="227" name="Forma Livre 5"/>
                        <wps:cNvSpPr>
                          <a:spLocks noEditPoints="1"/>
                        </wps:cNvSpPr>
                        <wps:spPr bwMode="auto">
                          <a:xfrm>
                            <a:off x="1268002" y="0"/>
                            <a:ext cx="2492375" cy="2493963"/>
                          </a:xfrm>
                          <a:custGeom>
                            <a:avLst/>
                            <a:gdLst>
                              <a:gd name="T0" fmla="*/ 182 w 587"/>
                              <a:gd name="T1" fmla="*/ 544 h 587"/>
                              <a:gd name="T2" fmla="*/ 20 w 587"/>
                              <a:gd name="T3" fmla="*/ 293 h 587"/>
                              <a:gd name="T4" fmla="*/ 293 w 587"/>
                              <a:gd name="T5" fmla="*/ 19 h 587"/>
                              <a:gd name="T6" fmla="*/ 567 w 587"/>
                              <a:gd name="T7" fmla="*/ 293 h 587"/>
                              <a:gd name="T8" fmla="*/ 405 w 587"/>
                              <a:gd name="T9" fmla="*/ 544 h 587"/>
                              <a:gd name="T10" fmla="*/ 404 w 587"/>
                              <a:gd name="T11" fmla="*/ 544 h 587"/>
                              <a:gd name="T12" fmla="*/ 398 w 587"/>
                              <a:gd name="T13" fmla="*/ 546 h 587"/>
                              <a:gd name="T14" fmla="*/ 293 w 587"/>
                              <a:gd name="T15" fmla="*/ 567 h 587"/>
                              <a:gd name="T16" fmla="*/ 188 w 587"/>
                              <a:gd name="T17" fmla="*/ 546 h 587"/>
                              <a:gd name="T18" fmla="*/ 183 w 587"/>
                              <a:gd name="T19" fmla="*/ 544 h 587"/>
                              <a:gd name="T20" fmla="*/ 182 w 587"/>
                              <a:gd name="T21" fmla="*/ 544 h 587"/>
                              <a:gd name="T22" fmla="*/ 293 w 587"/>
                              <a:gd name="T23" fmla="*/ 0 h 587"/>
                              <a:gd name="T24" fmla="*/ 0 w 587"/>
                              <a:gd name="T25" fmla="*/ 293 h 587"/>
                              <a:gd name="T26" fmla="*/ 127 w 587"/>
                              <a:gd name="T27" fmla="*/ 535 h 587"/>
                              <a:gd name="T28" fmla="*/ 287 w 587"/>
                              <a:gd name="T29" fmla="*/ 587 h 587"/>
                              <a:gd name="T30" fmla="*/ 287 w 587"/>
                              <a:gd name="T31" fmla="*/ 587 h 587"/>
                              <a:gd name="T32" fmla="*/ 293 w 587"/>
                              <a:gd name="T33" fmla="*/ 587 h 587"/>
                              <a:gd name="T34" fmla="*/ 301 w 587"/>
                              <a:gd name="T35" fmla="*/ 587 h 587"/>
                              <a:gd name="T36" fmla="*/ 301 w 587"/>
                              <a:gd name="T37" fmla="*/ 587 h 587"/>
                              <a:gd name="T38" fmla="*/ 457 w 587"/>
                              <a:gd name="T39" fmla="*/ 537 h 587"/>
                              <a:gd name="T40" fmla="*/ 587 w 587"/>
                              <a:gd name="T41" fmla="*/ 293 h 587"/>
                              <a:gd name="T42" fmla="*/ 293 w 587"/>
                              <a:gd name="T43" fmla="*/ 0 h 5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</a:cxnLst>
                            <a:rect l="0" t="0" r="r" b="b"/>
                            <a:pathLst>
                              <a:path w="587" h="587">
                                <a:moveTo>
                                  <a:pt x="182" y="544"/>
                                </a:moveTo>
                                <a:cubicBezTo>
                                  <a:pt x="86" y="501"/>
                                  <a:pt x="20" y="405"/>
                                  <a:pt x="20" y="293"/>
                                </a:cubicBezTo>
                                <a:cubicBezTo>
                                  <a:pt x="20" y="142"/>
                                  <a:pt x="142" y="19"/>
                                  <a:pt x="293" y="19"/>
                                </a:cubicBezTo>
                                <a:cubicBezTo>
                                  <a:pt x="445" y="19"/>
                                  <a:pt x="567" y="142"/>
                                  <a:pt x="567" y="293"/>
                                </a:cubicBezTo>
                                <a:cubicBezTo>
                                  <a:pt x="567" y="405"/>
                                  <a:pt x="501" y="501"/>
                                  <a:pt x="405" y="544"/>
                                </a:cubicBezTo>
                                <a:cubicBezTo>
                                  <a:pt x="405" y="544"/>
                                  <a:pt x="404" y="544"/>
                                  <a:pt x="404" y="544"/>
                                </a:cubicBezTo>
                                <a:cubicBezTo>
                                  <a:pt x="398" y="546"/>
                                  <a:pt x="398" y="546"/>
                                  <a:pt x="398" y="546"/>
                                </a:cubicBezTo>
                                <a:cubicBezTo>
                                  <a:pt x="366" y="560"/>
                                  <a:pt x="330" y="567"/>
                                  <a:pt x="293" y="567"/>
                                </a:cubicBezTo>
                                <a:cubicBezTo>
                                  <a:pt x="256" y="567"/>
                                  <a:pt x="220" y="560"/>
                                  <a:pt x="188" y="546"/>
                                </a:cubicBezTo>
                                <a:cubicBezTo>
                                  <a:pt x="183" y="544"/>
                                  <a:pt x="183" y="544"/>
                                  <a:pt x="183" y="544"/>
                                </a:cubicBezTo>
                                <a:cubicBezTo>
                                  <a:pt x="183" y="544"/>
                                  <a:pt x="183" y="544"/>
                                  <a:pt x="182" y="544"/>
                                </a:cubicBezTo>
                                <a:moveTo>
                                  <a:pt x="293" y="0"/>
                                </a:moveTo>
                                <a:cubicBezTo>
                                  <a:pt x="131" y="0"/>
                                  <a:pt x="0" y="131"/>
                                  <a:pt x="0" y="293"/>
                                </a:cubicBezTo>
                                <a:cubicBezTo>
                                  <a:pt x="0" y="394"/>
                                  <a:pt x="50" y="482"/>
                                  <a:pt x="127" y="535"/>
                                </a:cubicBezTo>
                                <a:cubicBezTo>
                                  <a:pt x="146" y="547"/>
                                  <a:pt x="211" y="583"/>
                                  <a:pt x="287" y="587"/>
                                </a:cubicBezTo>
                                <a:cubicBezTo>
                                  <a:pt x="287" y="587"/>
                                  <a:pt x="287" y="587"/>
                                  <a:pt x="287" y="587"/>
                                </a:cubicBezTo>
                                <a:cubicBezTo>
                                  <a:pt x="289" y="587"/>
                                  <a:pt x="291" y="587"/>
                                  <a:pt x="293" y="587"/>
                                </a:cubicBezTo>
                                <a:cubicBezTo>
                                  <a:pt x="296" y="587"/>
                                  <a:pt x="298" y="587"/>
                                  <a:pt x="301" y="587"/>
                                </a:cubicBezTo>
                                <a:cubicBezTo>
                                  <a:pt x="301" y="587"/>
                                  <a:pt x="301" y="587"/>
                                  <a:pt x="301" y="587"/>
                                </a:cubicBezTo>
                                <a:cubicBezTo>
                                  <a:pt x="372" y="583"/>
                                  <a:pt x="434" y="551"/>
                                  <a:pt x="457" y="537"/>
                                </a:cubicBezTo>
                                <a:cubicBezTo>
                                  <a:pt x="536" y="485"/>
                                  <a:pt x="587" y="395"/>
                                  <a:pt x="587" y="293"/>
                                </a:cubicBezTo>
                                <a:cubicBezTo>
                                  <a:pt x="587" y="131"/>
                                  <a:pt x="456" y="0"/>
                                  <a:pt x="293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8" name="Forma livre 6"/>
                        <wps:cNvSpPr>
                          <a:spLocks noEditPoints="1"/>
                        </wps:cNvSpPr>
                        <wps:spPr bwMode="auto">
                          <a:xfrm>
                            <a:off x="1782353" y="2260600"/>
                            <a:ext cx="704850" cy="623888"/>
                          </a:xfrm>
                          <a:custGeom>
                            <a:avLst/>
                            <a:gdLst>
                              <a:gd name="T0" fmla="*/ 104 w 166"/>
                              <a:gd name="T1" fmla="*/ 130 h 147"/>
                              <a:gd name="T2" fmla="*/ 50 w 166"/>
                              <a:gd name="T3" fmla="*/ 45 h 147"/>
                              <a:gd name="T4" fmla="*/ 148 w 166"/>
                              <a:gd name="T5" fmla="*/ 71 h 147"/>
                              <a:gd name="T6" fmla="*/ 148 w 166"/>
                              <a:gd name="T7" fmla="*/ 130 h 147"/>
                              <a:gd name="T8" fmla="*/ 104 w 166"/>
                              <a:gd name="T9" fmla="*/ 130 h 147"/>
                              <a:gd name="T10" fmla="*/ 0 w 166"/>
                              <a:gd name="T11" fmla="*/ 0 h 147"/>
                              <a:gd name="T12" fmla="*/ 95 w 166"/>
                              <a:gd name="T13" fmla="*/ 147 h 147"/>
                              <a:gd name="T14" fmla="*/ 166 w 166"/>
                              <a:gd name="T15" fmla="*/ 147 h 147"/>
                              <a:gd name="T16" fmla="*/ 166 w 166"/>
                              <a:gd name="T17" fmla="*/ 55 h 147"/>
                              <a:gd name="T18" fmla="*/ 166 w 166"/>
                              <a:gd name="T19" fmla="*/ 55 h 147"/>
                              <a:gd name="T20" fmla="*/ 6 w 166"/>
                              <a:gd name="T21" fmla="*/ 3 h 147"/>
                              <a:gd name="T22" fmla="*/ 0 w 166"/>
                              <a:gd name="T23" fmla="*/ 0 h 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66" h="147">
                                <a:moveTo>
                                  <a:pt x="104" y="130"/>
                                </a:moveTo>
                                <a:cubicBezTo>
                                  <a:pt x="50" y="45"/>
                                  <a:pt x="50" y="45"/>
                                  <a:pt x="50" y="45"/>
                                </a:cubicBezTo>
                                <a:cubicBezTo>
                                  <a:pt x="76" y="56"/>
                                  <a:pt x="111" y="67"/>
                                  <a:pt x="148" y="71"/>
                                </a:cubicBezTo>
                                <a:cubicBezTo>
                                  <a:pt x="148" y="130"/>
                                  <a:pt x="148" y="130"/>
                                  <a:pt x="148" y="130"/>
                                </a:cubicBezTo>
                                <a:cubicBezTo>
                                  <a:pt x="104" y="130"/>
                                  <a:pt x="104" y="130"/>
                                  <a:pt x="104" y="130"/>
                                </a:cubicBezTo>
                                <a:moveTo>
                                  <a:pt x="0" y="0"/>
                                </a:moveTo>
                                <a:cubicBezTo>
                                  <a:pt x="95" y="147"/>
                                  <a:pt x="95" y="147"/>
                                  <a:pt x="95" y="147"/>
                                </a:cubicBezTo>
                                <a:cubicBezTo>
                                  <a:pt x="166" y="147"/>
                                  <a:pt x="166" y="147"/>
                                  <a:pt x="166" y="147"/>
                                </a:cubicBezTo>
                                <a:cubicBezTo>
                                  <a:pt x="166" y="55"/>
                                  <a:pt x="166" y="55"/>
                                  <a:pt x="166" y="55"/>
                                </a:cubicBezTo>
                                <a:cubicBezTo>
                                  <a:pt x="166" y="55"/>
                                  <a:pt x="166" y="55"/>
                                  <a:pt x="166" y="55"/>
                                </a:cubicBezTo>
                                <a:cubicBezTo>
                                  <a:pt x="90" y="51"/>
                                  <a:pt x="25" y="15"/>
                                  <a:pt x="6" y="3"/>
                                </a:cubicBezTo>
                                <a:cubicBezTo>
                                  <a:pt x="2" y="1"/>
                                  <a:pt x="0" y="0"/>
                                  <a:pt x="0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29" name="Forma livre 7"/>
                        <wps:cNvSpPr>
                          <a:spLocks noEditPoints="1"/>
                        </wps:cNvSpPr>
                        <wps:spPr bwMode="auto">
                          <a:xfrm>
                            <a:off x="2545940" y="2260600"/>
                            <a:ext cx="700088" cy="623888"/>
                          </a:xfrm>
                          <a:custGeom>
                            <a:avLst/>
                            <a:gdLst>
                              <a:gd name="T0" fmla="*/ 17 w 165"/>
                              <a:gd name="T1" fmla="*/ 130 h 147"/>
                              <a:gd name="T2" fmla="*/ 17 w 165"/>
                              <a:gd name="T3" fmla="*/ 71 h 147"/>
                              <a:gd name="T4" fmla="*/ 116 w 165"/>
                              <a:gd name="T5" fmla="*/ 45 h 147"/>
                              <a:gd name="T6" fmla="*/ 61 w 165"/>
                              <a:gd name="T7" fmla="*/ 130 h 147"/>
                              <a:gd name="T8" fmla="*/ 17 w 165"/>
                              <a:gd name="T9" fmla="*/ 130 h 147"/>
                              <a:gd name="T10" fmla="*/ 165 w 165"/>
                              <a:gd name="T11" fmla="*/ 0 h 147"/>
                              <a:gd name="T12" fmla="*/ 156 w 165"/>
                              <a:gd name="T13" fmla="*/ 5 h 147"/>
                              <a:gd name="T14" fmla="*/ 0 w 165"/>
                              <a:gd name="T15" fmla="*/ 55 h 147"/>
                              <a:gd name="T16" fmla="*/ 0 w 165"/>
                              <a:gd name="T17" fmla="*/ 55 h 147"/>
                              <a:gd name="T18" fmla="*/ 0 w 165"/>
                              <a:gd name="T19" fmla="*/ 147 h 147"/>
                              <a:gd name="T20" fmla="*/ 70 w 165"/>
                              <a:gd name="T21" fmla="*/ 147 h 147"/>
                              <a:gd name="T22" fmla="*/ 165 w 165"/>
                              <a:gd name="T23" fmla="*/ 0 h 1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165" h="147">
                                <a:moveTo>
                                  <a:pt x="17" y="130"/>
                                </a:moveTo>
                                <a:cubicBezTo>
                                  <a:pt x="17" y="71"/>
                                  <a:pt x="17" y="71"/>
                                  <a:pt x="17" y="71"/>
                                </a:cubicBezTo>
                                <a:cubicBezTo>
                                  <a:pt x="55" y="67"/>
                                  <a:pt x="89" y="56"/>
                                  <a:pt x="116" y="45"/>
                                </a:cubicBezTo>
                                <a:cubicBezTo>
                                  <a:pt x="61" y="130"/>
                                  <a:pt x="61" y="130"/>
                                  <a:pt x="61" y="130"/>
                                </a:cubicBezTo>
                                <a:cubicBezTo>
                                  <a:pt x="17" y="130"/>
                                  <a:pt x="17" y="130"/>
                                  <a:pt x="17" y="130"/>
                                </a:cubicBezTo>
                                <a:moveTo>
                                  <a:pt x="165" y="0"/>
                                </a:moveTo>
                                <a:cubicBezTo>
                                  <a:pt x="165" y="0"/>
                                  <a:pt x="162" y="2"/>
                                  <a:pt x="156" y="5"/>
                                </a:cubicBezTo>
                                <a:cubicBezTo>
                                  <a:pt x="133" y="19"/>
                                  <a:pt x="71" y="51"/>
                                  <a:pt x="0" y="55"/>
                                </a:cubicBezTo>
                                <a:cubicBezTo>
                                  <a:pt x="0" y="55"/>
                                  <a:pt x="0" y="55"/>
                                  <a:pt x="0" y="55"/>
                                </a:cubicBezTo>
                                <a:cubicBezTo>
                                  <a:pt x="0" y="147"/>
                                  <a:pt x="0" y="147"/>
                                  <a:pt x="0" y="147"/>
                                </a:cubicBezTo>
                                <a:cubicBezTo>
                                  <a:pt x="70" y="147"/>
                                  <a:pt x="70" y="147"/>
                                  <a:pt x="70" y="147"/>
                                </a:cubicBezTo>
                                <a:cubicBezTo>
                                  <a:pt x="165" y="0"/>
                                  <a:pt x="165" y="0"/>
                                  <a:pt x="165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0" name="Forma livre 8"/>
                        <wps:cNvSpPr>
                          <a:spLocks noEditPoints="1"/>
                        </wps:cNvSpPr>
                        <wps:spPr bwMode="auto">
                          <a:xfrm>
                            <a:off x="2185578" y="2884487"/>
                            <a:ext cx="669925" cy="458788"/>
                          </a:xfrm>
                          <a:custGeom>
                            <a:avLst/>
                            <a:gdLst>
                              <a:gd name="T0" fmla="*/ 45 w 422"/>
                              <a:gd name="T1" fmla="*/ 244 h 289"/>
                              <a:gd name="T2" fmla="*/ 45 w 422"/>
                              <a:gd name="T3" fmla="*/ 48 h 289"/>
                              <a:gd name="T4" fmla="*/ 374 w 422"/>
                              <a:gd name="T5" fmla="*/ 48 h 289"/>
                              <a:gd name="T6" fmla="*/ 374 w 422"/>
                              <a:gd name="T7" fmla="*/ 244 h 289"/>
                              <a:gd name="T8" fmla="*/ 45 w 422"/>
                              <a:gd name="T9" fmla="*/ 244 h 289"/>
                              <a:gd name="T10" fmla="*/ 422 w 422"/>
                              <a:gd name="T11" fmla="*/ 0 h 289"/>
                              <a:gd name="T12" fmla="*/ 414 w 422"/>
                              <a:gd name="T13" fmla="*/ 0 h 289"/>
                              <a:gd name="T14" fmla="*/ 227 w 422"/>
                              <a:gd name="T15" fmla="*/ 0 h 289"/>
                              <a:gd name="T16" fmla="*/ 190 w 422"/>
                              <a:gd name="T17" fmla="*/ 0 h 289"/>
                              <a:gd name="T18" fmla="*/ 0 w 422"/>
                              <a:gd name="T19" fmla="*/ 0 h 289"/>
                              <a:gd name="T20" fmla="*/ 0 w 422"/>
                              <a:gd name="T21" fmla="*/ 289 h 289"/>
                              <a:gd name="T22" fmla="*/ 422 w 422"/>
                              <a:gd name="T23" fmla="*/ 289 h 289"/>
                              <a:gd name="T24" fmla="*/ 422 w 422"/>
                              <a:gd name="T25" fmla="*/ 0 h 2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422" h="289">
                                <a:moveTo>
                                  <a:pt x="45" y="244"/>
                                </a:moveTo>
                                <a:lnTo>
                                  <a:pt x="45" y="48"/>
                                </a:lnTo>
                                <a:lnTo>
                                  <a:pt x="374" y="48"/>
                                </a:lnTo>
                                <a:lnTo>
                                  <a:pt x="374" y="244"/>
                                </a:lnTo>
                                <a:lnTo>
                                  <a:pt x="45" y="244"/>
                                </a:lnTo>
                                <a:close/>
                                <a:moveTo>
                                  <a:pt x="422" y="0"/>
                                </a:moveTo>
                                <a:lnTo>
                                  <a:pt x="414" y="0"/>
                                </a:lnTo>
                                <a:lnTo>
                                  <a:pt x="227" y="0"/>
                                </a:lnTo>
                                <a:lnTo>
                                  <a:pt x="1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"/>
                                </a:lnTo>
                                <a:lnTo>
                                  <a:pt x="422" y="289"/>
                                </a:lnTo>
                                <a:lnTo>
                                  <a:pt x="422" y="0"/>
                                </a:lnTo>
                                <a:close/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1" name="Forma livre 9"/>
                        <wps:cNvSpPr>
                          <a:spLocks noEditPoints="1"/>
                        </wps:cNvSpPr>
                        <wps:spPr bwMode="auto">
                          <a:xfrm>
                            <a:off x="2185578" y="2884487"/>
                            <a:ext cx="669925" cy="458788"/>
                          </a:xfrm>
                          <a:custGeom>
                            <a:avLst/>
                            <a:gdLst>
                              <a:gd name="T0" fmla="*/ 45 w 422"/>
                              <a:gd name="T1" fmla="*/ 244 h 289"/>
                              <a:gd name="T2" fmla="*/ 45 w 422"/>
                              <a:gd name="T3" fmla="*/ 48 h 289"/>
                              <a:gd name="T4" fmla="*/ 374 w 422"/>
                              <a:gd name="T5" fmla="*/ 48 h 289"/>
                              <a:gd name="T6" fmla="*/ 374 w 422"/>
                              <a:gd name="T7" fmla="*/ 244 h 289"/>
                              <a:gd name="T8" fmla="*/ 45 w 422"/>
                              <a:gd name="T9" fmla="*/ 244 h 289"/>
                              <a:gd name="T10" fmla="*/ 422 w 422"/>
                              <a:gd name="T11" fmla="*/ 0 h 289"/>
                              <a:gd name="T12" fmla="*/ 414 w 422"/>
                              <a:gd name="T13" fmla="*/ 0 h 289"/>
                              <a:gd name="T14" fmla="*/ 227 w 422"/>
                              <a:gd name="T15" fmla="*/ 0 h 289"/>
                              <a:gd name="T16" fmla="*/ 190 w 422"/>
                              <a:gd name="T17" fmla="*/ 0 h 289"/>
                              <a:gd name="T18" fmla="*/ 0 w 422"/>
                              <a:gd name="T19" fmla="*/ 0 h 289"/>
                              <a:gd name="T20" fmla="*/ 0 w 422"/>
                              <a:gd name="T21" fmla="*/ 289 h 289"/>
                              <a:gd name="T22" fmla="*/ 422 w 422"/>
                              <a:gd name="T23" fmla="*/ 289 h 289"/>
                              <a:gd name="T24" fmla="*/ 422 w 422"/>
                              <a:gd name="T25" fmla="*/ 0 h 28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</a:cxnLst>
                            <a:rect l="0" t="0" r="r" b="b"/>
                            <a:pathLst>
                              <a:path w="422" h="289">
                                <a:moveTo>
                                  <a:pt x="45" y="244"/>
                                </a:moveTo>
                                <a:lnTo>
                                  <a:pt x="45" y="48"/>
                                </a:lnTo>
                                <a:lnTo>
                                  <a:pt x="374" y="48"/>
                                </a:lnTo>
                                <a:lnTo>
                                  <a:pt x="374" y="244"/>
                                </a:lnTo>
                                <a:lnTo>
                                  <a:pt x="45" y="244"/>
                                </a:lnTo>
                                <a:moveTo>
                                  <a:pt x="422" y="0"/>
                                </a:moveTo>
                                <a:lnTo>
                                  <a:pt x="414" y="0"/>
                                </a:lnTo>
                                <a:lnTo>
                                  <a:pt x="227" y="0"/>
                                </a:lnTo>
                                <a:lnTo>
                                  <a:pt x="1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"/>
                                </a:lnTo>
                                <a:lnTo>
                                  <a:pt x="422" y="289"/>
                                </a:lnTo>
                                <a:lnTo>
                                  <a:pt x="422" y="0"/>
                                </a:lnTo>
                              </a:path>
                            </a:pathLst>
                          </a:custGeom>
                          <a:solidFill>
                            <a:schemeClr val="accent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2" name="Retângulo 232"/>
                        <wps:cNvSpPr>
                          <a:spLocks noChangeArrowheads="1"/>
                        </wps:cNvSpPr>
                        <wps:spPr bwMode="auto">
                          <a:xfrm>
                            <a:off x="2461803" y="84138"/>
                            <a:ext cx="84138" cy="23241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3" name="Retângulo 233"/>
                        <wps:cNvSpPr>
                          <a:spLocks noChangeArrowheads="1"/>
                        </wps:cNvSpPr>
                        <wps:spPr bwMode="auto">
                          <a:xfrm>
                            <a:off x="2461803" y="84138"/>
                            <a:ext cx="84138" cy="2324100"/>
                          </a:xfrm>
                          <a:prstGeom prst="rect">
                            <a:avLst/>
                          </a:prstGeom>
                          <a:solidFill>
                            <a:schemeClr val="accent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4" name="Forma livre 12"/>
                        <wps:cNvSpPr>
                          <a:spLocks/>
                        </wps:cNvSpPr>
                        <wps:spPr bwMode="auto">
                          <a:xfrm>
                            <a:off x="1475964" y="165100"/>
                            <a:ext cx="684213" cy="2189163"/>
                          </a:xfrm>
                          <a:custGeom>
                            <a:avLst/>
                            <a:gdLst>
                              <a:gd name="T0" fmla="*/ 147 w 161"/>
                              <a:gd name="T1" fmla="*/ 0 h 515"/>
                              <a:gd name="T2" fmla="*/ 124 w 161"/>
                              <a:gd name="T3" fmla="*/ 9 h 515"/>
                              <a:gd name="T4" fmla="*/ 133 w 161"/>
                              <a:gd name="T5" fmla="*/ 505 h 515"/>
                              <a:gd name="T6" fmla="*/ 134 w 161"/>
                              <a:gd name="T7" fmla="*/ 505 h 515"/>
                              <a:gd name="T8" fmla="*/ 139 w 161"/>
                              <a:gd name="T9" fmla="*/ 507 h 515"/>
                              <a:gd name="T10" fmla="*/ 161 w 161"/>
                              <a:gd name="T11" fmla="*/ 515 h 515"/>
                              <a:gd name="T12" fmla="*/ 147 w 161"/>
                              <a:gd name="T13" fmla="*/ 0 h 5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61" h="515">
                                <a:moveTo>
                                  <a:pt x="147" y="0"/>
                                </a:moveTo>
                                <a:cubicBezTo>
                                  <a:pt x="124" y="9"/>
                                  <a:pt x="124" y="9"/>
                                  <a:pt x="124" y="9"/>
                                </a:cubicBezTo>
                                <a:cubicBezTo>
                                  <a:pt x="0" y="331"/>
                                  <a:pt x="124" y="494"/>
                                  <a:pt x="133" y="505"/>
                                </a:cubicBezTo>
                                <a:cubicBezTo>
                                  <a:pt x="134" y="505"/>
                                  <a:pt x="134" y="505"/>
                                  <a:pt x="134" y="505"/>
                                </a:cubicBezTo>
                                <a:cubicBezTo>
                                  <a:pt x="139" y="507"/>
                                  <a:pt x="139" y="507"/>
                                  <a:pt x="139" y="507"/>
                                </a:cubicBezTo>
                                <a:cubicBezTo>
                                  <a:pt x="161" y="515"/>
                                  <a:pt x="161" y="515"/>
                                  <a:pt x="161" y="515"/>
                                </a:cubicBezTo>
                                <a:cubicBezTo>
                                  <a:pt x="14" y="296"/>
                                  <a:pt x="147" y="0"/>
                                  <a:pt x="147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5" name="Forma livre 13"/>
                        <wps:cNvSpPr>
                          <a:spLocks/>
                        </wps:cNvSpPr>
                        <wps:spPr bwMode="auto">
                          <a:xfrm>
                            <a:off x="2868203" y="165100"/>
                            <a:ext cx="679450" cy="2189163"/>
                          </a:xfrm>
                          <a:custGeom>
                            <a:avLst/>
                            <a:gdLst>
                              <a:gd name="T0" fmla="*/ 14 w 160"/>
                              <a:gd name="T1" fmla="*/ 0 h 515"/>
                              <a:gd name="T2" fmla="*/ 0 w 160"/>
                              <a:gd name="T3" fmla="*/ 515 h 515"/>
                              <a:gd name="T4" fmla="*/ 21 w 160"/>
                              <a:gd name="T5" fmla="*/ 507 h 515"/>
                              <a:gd name="T6" fmla="*/ 27 w 160"/>
                              <a:gd name="T7" fmla="*/ 505 h 515"/>
                              <a:gd name="T8" fmla="*/ 28 w 160"/>
                              <a:gd name="T9" fmla="*/ 505 h 515"/>
                              <a:gd name="T10" fmla="*/ 37 w 160"/>
                              <a:gd name="T11" fmla="*/ 9 h 515"/>
                              <a:gd name="T12" fmla="*/ 14 w 160"/>
                              <a:gd name="T13" fmla="*/ 0 h 5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</a:cxnLst>
                            <a:rect l="0" t="0" r="r" b="b"/>
                            <a:pathLst>
                              <a:path w="160" h="515">
                                <a:moveTo>
                                  <a:pt x="14" y="0"/>
                                </a:moveTo>
                                <a:cubicBezTo>
                                  <a:pt x="14" y="0"/>
                                  <a:pt x="147" y="296"/>
                                  <a:pt x="0" y="515"/>
                                </a:cubicBezTo>
                                <a:cubicBezTo>
                                  <a:pt x="21" y="507"/>
                                  <a:pt x="21" y="507"/>
                                  <a:pt x="21" y="507"/>
                                </a:cubicBezTo>
                                <a:cubicBezTo>
                                  <a:pt x="27" y="505"/>
                                  <a:pt x="27" y="505"/>
                                  <a:pt x="27" y="505"/>
                                </a:cubicBezTo>
                                <a:cubicBezTo>
                                  <a:pt x="27" y="505"/>
                                  <a:pt x="28" y="505"/>
                                  <a:pt x="28" y="505"/>
                                </a:cubicBezTo>
                                <a:cubicBezTo>
                                  <a:pt x="37" y="493"/>
                                  <a:pt x="160" y="330"/>
                                  <a:pt x="37" y="9"/>
                                </a:cubicBezTo>
                                <a:cubicBezTo>
                                  <a:pt x="14" y="0"/>
                                  <a:pt x="14" y="0"/>
                                  <a:pt x="14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6" name="Forma livre 14"/>
                        <wps:cNvSpPr>
                          <a:spLocks/>
                        </wps:cNvSpPr>
                        <wps:spPr bwMode="auto">
                          <a:xfrm>
                            <a:off x="12680" y="1554162"/>
                            <a:ext cx="1301360" cy="655637"/>
                          </a:xfrm>
                          <a:custGeom>
                            <a:avLst/>
                            <a:gdLst>
                              <a:gd name="T0" fmla="*/ 246 w 253"/>
                              <a:gd name="T1" fmla="*/ 0 h 154"/>
                              <a:gd name="T2" fmla="*/ 133 w 253"/>
                              <a:gd name="T3" fmla="*/ 81 h 154"/>
                              <a:gd name="T4" fmla="*/ 88 w 253"/>
                              <a:gd name="T5" fmla="*/ 75 h 154"/>
                              <a:gd name="T6" fmla="*/ 0 w 253"/>
                              <a:gd name="T7" fmla="*/ 121 h 154"/>
                              <a:gd name="T8" fmla="*/ 0 w 253"/>
                              <a:gd name="T9" fmla="*/ 154 h 154"/>
                              <a:gd name="T10" fmla="*/ 105 w 253"/>
                              <a:gd name="T11" fmla="*/ 106 h 154"/>
                              <a:gd name="T12" fmla="*/ 146 w 253"/>
                              <a:gd name="T13" fmla="*/ 110 h 154"/>
                              <a:gd name="T14" fmla="*/ 252 w 253"/>
                              <a:gd name="T15" fmla="*/ 24 h 154"/>
                              <a:gd name="T16" fmla="*/ 253 w 253"/>
                              <a:gd name="T17" fmla="*/ 24 h 154"/>
                              <a:gd name="T18" fmla="*/ 251 w 253"/>
                              <a:gd name="T19" fmla="*/ 0 h 154"/>
                              <a:gd name="T20" fmla="*/ 246 w 253"/>
                              <a:gd name="T21" fmla="*/ 0 h 1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</a:cxnLst>
                            <a:rect l="0" t="0" r="r" b="b"/>
                            <a:pathLst>
                              <a:path w="253" h="154">
                                <a:moveTo>
                                  <a:pt x="246" y="0"/>
                                </a:moveTo>
                                <a:cubicBezTo>
                                  <a:pt x="161" y="0"/>
                                  <a:pt x="133" y="81"/>
                                  <a:pt x="133" y="81"/>
                                </a:cubicBezTo>
                                <a:cubicBezTo>
                                  <a:pt x="116" y="77"/>
                                  <a:pt x="101" y="75"/>
                                  <a:pt x="88" y="75"/>
                                </a:cubicBezTo>
                                <a:cubicBezTo>
                                  <a:pt x="22" y="75"/>
                                  <a:pt x="0" y="121"/>
                                  <a:pt x="0" y="121"/>
                                </a:cubicBezTo>
                                <a:cubicBezTo>
                                  <a:pt x="0" y="154"/>
                                  <a:pt x="0" y="154"/>
                                  <a:pt x="0" y="154"/>
                                </a:cubicBezTo>
                                <a:cubicBezTo>
                                  <a:pt x="25" y="114"/>
                                  <a:pt x="71" y="106"/>
                                  <a:pt x="105" y="106"/>
                                </a:cubicBezTo>
                                <a:cubicBezTo>
                                  <a:pt x="129" y="106"/>
                                  <a:pt x="146" y="110"/>
                                  <a:pt x="146" y="110"/>
                                </a:cubicBezTo>
                                <a:cubicBezTo>
                                  <a:pt x="163" y="26"/>
                                  <a:pt x="243" y="24"/>
                                  <a:pt x="252" y="24"/>
                                </a:cubicBezTo>
                                <a:cubicBezTo>
                                  <a:pt x="253" y="24"/>
                                  <a:pt x="253" y="24"/>
                                  <a:pt x="253" y="24"/>
                                </a:cubicBezTo>
                                <a:cubicBezTo>
                                  <a:pt x="251" y="0"/>
                                  <a:pt x="251" y="0"/>
                                  <a:pt x="251" y="0"/>
                                </a:cubicBezTo>
                                <a:cubicBezTo>
                                  <a:pt x="249" y="0"/>
                                  <a:pt x="248" y="0"/>
                                  <a:pt x="246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7" name="Forma livre 15"/>
                        <wps:cNvSpPr>
                          <a:spLocks/>
                        </wps:cNvSpPr>
                        <wps:spPr bwMode="auto">
                          <a:xfrm>
                            <a:off x="3666715" y="1698625"/>
                            <a:ext cx="1326466" cy="747712"/>
                          </a:xfrm>
                          <a:custGeom>
                            <a:avLst/>
                            <a:gdLst>
                              <a:gd name="T0" fmla="*/ 6 w 255"/>
                              <a:gd name="T1" fmla="*/ 0 h 176"/>
                              <a:gd name="T2" fmla="*/ 0 w 255"/>
                              <a:gd name="T3" fmla="*/ 12 h 176"/>
                              <a:gd name="T4" fmla="*/ 59 w 255"/>
                              <a:gd name="T5" fmla="*/ 147 h 176"/>
                              <a:gd name="T6" fmla="*/ 130 w 255"/>
                              <a:gd name="T7" fmla="*/ 129 h 176"/>
                              <a:gd name="T8" fmla="*/ 215 w 255"/>
                              <a:gd name="T9" fmla="*/ 173 h 176"/>
                              <a:gd name="T10" fmla="*/ 255 w 255"/>
                              <a:gd name="T11" fmla="*/ 176 h 176"/>
                              <a:gd name="T12" fmla="*/ 255 w 255"/>
                              <a:gd name="T13" fmla="*/ 160 h 176"/>
                              <a:gd name="T14" fmla="*/ 252 w 255"/>
                              <a:gd name="T15" fmla="*/ 160 h 176"/>
                              <a:gd name="T16" fmla="*/ 217 w 255"/>
                              <a:gd name="T17" fmla="*/ 158 h 176"/>
                              <a:gd name="T18" fmla="*/ 131 w 255"/>
                              <a:gd name="T19" fmla="*/ 113 h 176"/>
                              <a:gd name="T20" fmla="*/ 84 w 255"/>
                              <a:gd name="T21" fmla="*/ 121 h 176"/>
                              <a:gd name="T22" fmla="*/ 6 w 255"/>
                              <a:gd name="T23" fmla="*/ 0 h 1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</a:cxnLst>
                            <a:rect l="0" t="0" r="r" b="b"/>
                            <a:pathLst>
                              <a:path w="255" h="176">
                                <a:moveTo>
                                  <a:pt x="6" y="0"/>
                                </a:moveTo>
                                <a:cubicBezTo>
                                  <a:pt x="0" y="12"/>
                                  <a:pt x="0" y="12"/>
                                  <a:pt x="0" y="12"/>
                                </a:cubicBezTo>
                                <a:cubicBezTo>
                                  <a:pt x="105" y="40"/>
                                  <a:pt x="59" y="147"/>
                                  <a:pt x="59" y="147"/>
                                </a:cubicBezTo>
                                <a:cubicBezTo>
                                  <a:pt x="86" y="134"/>
                                  <a:pt x="110" y="129"/>
                                  <a:pt x="130" y="129"/>
                                </a:cubicBezTo>
                                <a:cubicBezTo>
                                  <a:pt x="189" y="129"/>
                                  <a:pt x="215" y="173"/>
                                  <a:pt x="215" y="173"/>
                                </a:cubicBezTo>
                                <a:cubicBezTo>
                                  <a:pt x="255" y="176"/>
                                  <a:pt x="255" y="176"/>
                                  <a:pt x="255" y="176"/>
                                </a:cubicBezTo>
                                <a:cubicBezTo>
                                  <a:pt x="255" y="160"/>
                                  <a:pt x="255" y="160"/>
                                  <a:pt x="255" y="160"/>
                                </a:cubicBezTo>
                                <a:cubicBezTo>
                                  <a:pt x="252" y="160"/>
                                  <a:pt x="252" y="160"/>
                                  <a:pt x="252" y="160"/>
                                </a:cubicBezTo>
                                <a:cubicBezTo>
                                  <a:pt x="217" y="158"/>
                                  <a:pt x="217" y="158"/>
                                  <a:pt x="217" y="158"/>
                                </a:cubicBezTo>
                                <a:cubicBezTo>
                                  <a:pt x="193" y="122"/>
                                  <a:pt x="159" y="113"/>
                                  <a:pt x="131" y="113"/>
                                </a:cubicBezTo>
                                <a:cubicBezTo>
                                  <a:pt x="105" y="113"/>
                                  <a:pt x="84" y="121"/>
                                  <a:pt x="84" y="121"/>
                                </a:cubicBezTo>
                                <a:cubicBezTo>
                                  <a:pt x="102" y="19"/>
                                  <a:pt x="6" y="0"/>
                                  <a:pt x="6" y="0"/>
                                </a:cubicBezTo>
                              </a:path>
                            </a:pathLst>
                          </a:cu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38" name="Oval 238"/>
                        <wps:cNvSpPr>
                          <a:spLocks noChangeArrowheads="1"/>
                        </wps:cNvSpPr>
                        <wps:spPr bwMode="auto">
                          <a:xfrm>
                            <a:off x="788580" y="1262062"/>
                            <a:ext cx="182563" cy="17780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1" name="Oval 241"/>
                        <wps:cNvSpPr>
                          <a:spLocks noChangeArrowheads="1"/>
                        </wps:cNvSpPr>
                        <wps:spPr bwMode="auto">
                          <a:xfrm>
                            <a:off x="4108040" y="1262062"/>
                            <a:ext cx="182563" cy="17780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2" name="Oval 242"/>
                        <wps:cNvSpPr>
                          <a:spLocks noChangeArrowheads="1"/>
                        </wps:cNvSpPr>
                        <wps:spPr bwMode="auto">
                          <a:xfrm>
                            <a:off x="4562066" y="1262062"/>
                            <a:ext cx="182563" cy="17780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3" name="Oval 243"/>
                        <wps:cNvSpPr>
                          <a:spLocks noChangeArrowheads="1"/>
                        </wps:cNvSpPr>
                        <wps:spPr bwMode="auto">
                          <a:xfrm>
                            <a:off x="4562066" y="1868487"/>
                            <a:ext cx="182563" cy="18415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4" name="Oval 244"/>
                        <wps:cNvSpPr>
                          <a:spLocks noChangeArrowheads="1"/>
                        </wps:cNvSpPr>
                        <wps:spPr bwMode="auto">
                          <a:xfrm>
                            <a:off x="4108040" y="1868487"/>
                            <a:ext cx="182563" cy="18415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5" name="Oval 245"/>
                        <wps:cNvSpPr>
                          <a:spLocks noChangeArrowheads="1"/>
                        </wps:cNvSpPr>
                        <wps:spPr bwMode="auto">
                          <a:xfrm>
                            <a:off x="337730" y="1262062"/>
                            <a:ext cx="179388" cy="177800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6" name="Oval 246"/>
                        <wps:cNvSpPr>
                          <a:spLocks noChangeArrowheads="1"/>
                        </wps:cNvSpPr>
                        <wps:spPr bwMode="auto">
                          <a:xfrm>
                            <a:off x="558389" y="917575"/>
                            <a:ext cx="179388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7" name="Oval 247"/>
                        <wps:cNvSpPr>
                          <a:spLocks noChangeArrowheads="1"/>
                        </wps:cNvSpPr>
                        <wps:spPr bwMode="auto">
                          <a:xfrm>
                            <a:off x="3874680" y="917575"/>
                            <a:ext cx="182563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8" name="Oval 248"/>
                        <wps:cNvSpPr>
                          <a:spLocks noChangeArrowheads="1"/>
                        </wps:cNvSpPr>
                        <wps:spPr bwMode="auto">
                          <a:xfrm>
                            <a:off x="4333467" y="917575"/>
                            <a:ext cx="182563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49" name="Oval 249"/>
                        <wps:cNvSpPr>
                          <a:spLocks noChangeArrowheads="1"/>
                        </wps:cNvSpPr>
                        <wps:spPr bwMode="auto">
                          <a:xfrm>
                            <a:off x="3874680" y="1584325"/>
                            <a:ext cx="182563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50" name="Oval 250"/>
                        <wps:cNvSpPr>
                          <a:spLocks noChangeArrowheads="1"/>
                        </wps:cNvSpPr>
                        <wps:spPr bwMode="auto">
                          <a:xfrm>
                            <a:off x="4333467" y="1584325"/>
                            <a:ext cx="182563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51" name="Oval 251"/>
                        <wps:cNvSpPr>
                          <a:spLocks noChangeArrowheads="1"/>
                        </wps:cNvSpPr>
                        <wps:spPr bwMode="auto">
                          <a:xfrm>
                            <a:off x="558389" y="1563686"/>
                            <a:ext cx="179388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52" name="Oval 252"/>
                        <wps:cNvSpPr>
                          <a:spLocks noChangeArrowheads="1"/>
                        </wps:cNvSpPr>
                        <wps:spPr bwMode="auto">
                          <a:xfrm>
                            <a:off x="1029877" y="917575"/>
                            <a:ext cx="182563" cy="182563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g:grpSp>
                      <wpg:cNvPr id="77" name="Grupo 116"/>
                      <wpg:cNvGrpSpPr>
                        <a:grpSpLocks noChangeAspect="1"/>
                      </wpg:cNvGrpSpPr>
                      <wpg:grpSpPr>
                        <a:xfrm>
                          <a:off x="9525" y="3750733"/>
                          <a:ext cx="6844069" cy="1236367"/>
                          <a:chOff x="12956" y="-103904"/>
                          <a:chExt cx="9309556" cy="1685925"/>
                        </a:xfrm>
                        <a:solidFill>
                          <a:schemeClr val="accent2"/>
                        </a:solidFill>
                      </wpg:grpSpPr>
                      <wps:wsp>
                        <wps:cNvPr id="78" name="Retângulo 78"/>
                        <wps:cNvSpPr>
                          <a:spLocks noChangeArrowheads="1"/>
                        </wps:cNvSpPr>
                        <wps:spPr bwMode="auto">
                          <a:xfrm>
                            <a:off x="12956" y="1299445"/>
                            <a:ext cx="9309556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79" name="Retângulo 79"/>
                        <wps:cNvSpPr>
                          <a:spLocks noChangeArrowheads="1"/>
                        </wps:cNvSpPr>
                        <wps:spPr bwMode="auto">
                          <a:xfrm>
                            <a:off x="12956" y="1504232"/>
                            <a:ext cx="9309556" cy="777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0" name="Retângulo 80"/>
                        <wps:cNvSpPr>
                          <a:spLocks noChangeArrowheads="1"/>
                        </wps:cNvSpPr>
                        <wps:spPr bwMode="auto">
                          <a:xfrm>
                            <a:off x="12956" y="1124821"/>
                            <a:ext cx="9309556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1" name="Retângulo 81"/>
                        <wps:cNvSpPr>
                          <a:spLocks noChangeArrowheads="1"/>
                        </wps:cNvSpPr>
                        <wps:spPr bwMode="auto">
                          <a:xfrm>
                            <a:off x="12956" y="950195"/>
                            <a:ext cx="9309556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2" name="Retângulo 82"/>
                        <wps:cNvSpPr>
                          <a:spLocks noChangeArrowheads="1"/>
                        </wps:cNvSpPr>
                        <wps:spPr bwMode="auto">
                          <a:xfrm>
                            <a:off x="12956" y="770808"/>
                            <a:ext cx="9309556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3" name="Retângulo 83"/>
                        <wps:cNvSpPr>
                          <a:spLocks noChangeArrowheads="1"/>
                        </wps:cNvSpPr>
                        <wps:spPr bwMode="auto">
                          <a:xfrm>
                            <a:off x="12956" y="596181"/>
                            <a:ext cx="9309556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4" name="Retângulo 84"/>
                        <wps:cNvSpPr>
                          <a:spLocks noChangeArrowheads="1"/>
                        </wps:cNvSpPr>
                        <wps:spPr bwMode="auto">
                          <a:xfrm>
                            <a:off x="12956" y="421557"/>
                            <a:ext cx="9309556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5" name="Retângulo 85"/>
                        <wps:cNvSpPr>
                          <a:spLocks noChangeArrowheads="1"/>
                        </wps:cNvSpPr>
                        <wps:spPr bwMode="auto">
                          <a:xfrm>
                            <a:off x="12956" y="246933"/>
                            <a:ext cx="9309556" cy="8096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6" name="Retângulo 86"/>
                        <wps:cNvSpPr>
                          <a:spLocks noChangeArrowheads="1"/>
                        </wps:cNvSpPr>
                        <wps:spPr bwMode="auto">
                          <a:xfrm>
                            <a:off x="12956" y="70720"/>
                            <a:ext cx="9309556" cy="8255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7" name="Retângulo 87"/>
                        <wps:cNvSpPr>
                          <a:spLocks noChangeArrowheads="1"/>
                        </wps:cNvSpPr>
                        <wps:spPr bwMode="auto">
                          <a:xfrm>
                            <a:off x="12956" y="-103904"/>
                            <a:ext cx="9309556" cy="777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g:grpSp>
                      <wpg:cNvPr id="143" name="Grupo 73"/>
                      <wpg:cNvGrpSpPr>
                        <a:grpSpLocks noChangeAspect="1"/>
                      </wpg:cNvGrpSpPr>
                      <wpg:grpSpPr>
                        <a:xfrm>
                          <a:off x="3916892" y="685800"/>
                          <a:ext cx="1645920" cy="815927"/>
                          <a:chOff x="458208" y="0"/>
                          <a:chExt cx="2139950" cy="1057275"/>
                        </a:xfrm>
                        <a:solidFill>
                          <a:schemeClr val="accent6"/>
                        </a:solidFill>
                      </wpg:grpSpPr>
                      <wps:wsp>
                        <wps:cNvPr id="144" name="Retângulo 144"/>
                        <wps:cNvSpPr>
                          <a:spLocks noChangeArrowheads="1"/>
                        </wps:cNvSpPr>
                        <wps:spPr bwMode="auto">
                          <a:xfrm>
                            <a:off x="458208" y="0"/>
                            <a:ext cx="447676" cy="1539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45" name="Retângulo 145"/>
                        <wps:cNvSpPr>
                          <a:spLocks noChangeArrowheads="1"/>
                        </wps:cNvSpPr>
                        <wps:spPr bwMode="auto">
                          <a:xfrm>
                            <a:off x="1007483" y="0"/>
                            <a:ext cx="1343026" cy="1539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46" name="Retângulo 146"/>
                        <wps:cNvSpPr>
                          <a:spLocks noChangeArrowheads="1"/>
                        </wps:cNvSpPr>
                        <wps:spPr bwMode="auto">
                          <a:xfrm>
                            <a:off x="1753608" y="303212"/>
                            <a:ext cx="844550" cy="1539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47" name="Retângulo 147"/>
                        <wps:cNvSpPr>
                          <a:spLocks noChangeArrowheads="1"/>
                        </wps:cNvSpPr>
                        <wps:spPr bwMode="auto">
                          <a:xfrm>
                            <a:off x="1361495" y="303212"/>
                            <a:ext cx="293688" cy="1539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48" name="Retângulo 148"/>
                        <wps:cNvSpPr>
                          <a:spLocks noChangeArrowheads="1"/>
                        </wps:cNvSpPr>
                        <wps:spPr bwMode="auto">
                          <a:xfrm>
                            <a:off x="458208" y="303212"/>
                            <a:ext cx="788988" cy="1539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49" name="Retângulo 149"/>
                        <wps:cNvSpPr>
                          <a:spLocks noChangeArrowheads="1"/>
                        </wps:cNvSpPr>
                        <wps:spPr bwMode="auto">
                          <a:xfrm>
                            <a:off x="458208" y="598487"/>
                            <a:ext cx="242888" cy="1555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50" name="Retângulo 150"/>
                        <wps:cNvSpPr>
                          <a:spLocks noChangeArrowheads="1"/>
                        </wps:cNvSpPr>
                        <wps:spPr bwMode="auto">
                          <a:xfrm>
                            <a:off x="807458" y="598487"/>
                            <a:ext cx="1060450" cy="155575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51" name="Retângulo 151"/>
                        <wps:cNvSpPr>
                          <a:spLocks noChangeArrowheads="1"/>
                        </wps:cNvSpPr>
                        <wps:spPr bwMode="auto">
                          <a:xfrm>
                            <a:off x="2004433" y="903286"/>
                            <a:ext cx="201614" cy="1539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52" name="Retângulo 152"/>
                        <wps:cNvSpPr>
                          <a:spLocks noChangeArrowheads="1"/>
                        </wps:cNvSpPr>
                        <wps:spPr bwMode="auto">
                          <a:xfrm>
                            <a:off x="1024947" y="903286"/>
                            <a:ext cx="890588" cy="1539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53" name="Retângulo 153"/>
                        <wps:cNvSpPr>
                          <a:spLocks noChangeArrowheads="1"/>
                        </wps:cNvSpPr>
                        <wps:spPr bwMode="auto">
                          <a:xfrm>
                            <a:off x="458208" y="903286"/>
                            <a:ext cx="465138" cy="1539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253" name="Retângulo 253"/>
                      <wps:cNvSpPr/>
                      <wps:spPr>
                        <a:xfrm>
                          <a:off x="9524" y="3352800"/>
                          <a:ext cx="6633482" cy="132588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254" name="Grupo 102"/>
                      <wpg:cNvGrpSpPr>
                        <a:grpSpLocks/>
                      </wpg:cNvGrpSpPr>
                      <wpg:grpSpPr>
                        <a:xfrm>
                          <a:off x="10137775" y="4561797"/>
                          <a:ext cx="554355" cy="2995973"/>
                          <a:chOff x="654801" y="-216001"/>
                          <a:chExt cx="1036209" cy="4198449"/>
                        </a:xfrm>
                        <a:solidFill>
                          <a:schemeClr val="accent1"/>
                        </a:solidFill>
                      </wpg:grpSpPr>
                      <wps:wsp>
                        <wps:cNvPr id="255" name="Retângulo 255"/>
                        <wps:cNvSpPr>
                          <a:spLocks noChangeArrowheads="1"/>
                        </wps:cNvSpPr>
                        <wps:spPr bwMode="auto">
                          <a:xfrm>
                            <a:off x="654801" y="3867522"/>
                            <a:ext cx="1036209" cy="11492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2" name="Retângulo 32"/>
                        <wps:cNvSpPr>
                          <a:spLocks noChangeArrowheads="1"/>
                        </wps:cNvSpPr>
                        <wps:spPr bwMode="auto">
                          <a:xfrm>
                            <a:off x="654801" y="3699794"/>
                            <a:ext cx="1036209" cy="108167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3" name="Retângulo 33"/>
                        <wps:cNvSpPr>
                          <a:spLocks noChangeArrowheads="1"/>
                        </wps:cNvSpPr>
                        <wps:spPr bwMode="auto">
                          <a:xfrm>
                            <a:off x="654801" y="3524723"/>
                            <a:ext cx="1036209" cy="11492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45" name="Retângulo 45"/>
                        <wps:cNvSpPr>
                          <a:spLocks noChangeArrowheads="1"/>
                        </wps:cNvSpPr>
                        <wps:spPr bwMode="auto">
                          <a:xfrm>
                            <a:off x="654801" y="3354870"/>
                            <a:ext cx="1036209" cy="11492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8" name="Retângulo 88"/>
                        <wps:cNvSpPr>
                          <a:spLocks noChangeArrowheads="1"/>
                        </wps:cNvSpPr>
                        <wps:spPr bwMode="auto">
                          <a:xfrm>
                            <a:off x="654801" y="3185014"/>
                            <a:ext cx="1036209" cy="11492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89" name="Retângulo 89"/>
                        <wps:cNvSpPr>
                          <a:spLocks noChangeArrowheads="1"/>
                        </wps:cNvSpPr>
                        <wps:spPr bwMode="auto">
                          <a:xfrm>
                            <a:off x="654801" y="3016705"/>
                            <a:ext cx="1036209" cy="11492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0" name="Retângulo 90"/>
                        <wps:cNvSpPr>
                          <a:spLocks noChangeArrowheads="1"/>
                        </wps:cNvSpPr>
                        <wps:spPr bwMode="auto">
                          <a:xfrm>
                            <a:off x="654801" y="2846851"/>
                            <a:ext cx="1036209" cy="11492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1" name="Retângulo 91"/>
                        <wps:cNvSpPr>
                          <a:spLocks noChangeArrowheads="1"/>
                        </wps:cNvSpPr>
                        <wps:spPr bwMode="auto">
                          <a:xfrm>
                            <a:off x="654801" y="2673908"/>
                            <a:ext cx="1036209" cy="11492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2" name="Retângulo 92"/>
                        <wps:cNvSpPr>
                          <a:spLocks noChangeArrowheads="1"/>
                        </wps:cNvSpPr>
                        <wps:spPr bwMode="auto">
                          <a:xfrm>
                            <a:off x="654801" y="2504054"/>
                            <a:ext cx="1036209" cy="11492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3" name="Retângulo 93"/>
                        <wps:cNvSpPr>
                          <a:spLocks noChangeArrowheads="1"/>
                        </wps:cNvSpPr>
                        <wps:spPr bwMode="auto">
                          <a:xfrm>
                            <a:off x="654801" y="2334199"/>
                            <a:ext cx="1036209" cy="11492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4" name="Retângulo 94"/>
                        <wps:cNvSpPr>
                          <a:spLocks noChangeArrowheads="1"/>
                        </wps:cNvSpPr>
                        <wps:spPr bwMode="auto">
                          <a:xfrm>
                            <a:off x="654801" y="2165888"/>
                            <a:ext cx="1036209" cy="11492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95" name="Retângulo 95"/>
                        <wps:cNvSpPr>
                          <a:spLocks noChangeArrowheads="1"/>
                        </wps:cNvSpPr>
                        <wps:spPr bwMode="auto">
                          <a:xfrm>
                            <a:off x="654801" y="1996033"/>
                            <a:ext cx="1036209" cy="11492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29" name="Retângulo 129"/>
                        <wps:cNvSpPr>
                          <a:spLocks noChangeArrowheads="1"/>
                        </wps:cNvSpPr>
                        <wps:spPr bwMode="auto">
                          <a:xfrm>
                            <a:off x="654801" y="1829849"/>
                            <a:ext cx="1036209" cy="108167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0" name="Retângulo 130"/>
                        <wps:cNvSpPr>
                          <a:spLocks noChangeArrowheads="1"/>
                        </wps:cNvSpPr>
                        <wps:spPr bwMode="auto">
                          <a:xfrm>
                            <a:off x="654801" y="1653235"/>
                            <a:ext cx="1036209" cy="11492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1" name="Retângulo 131"/>
                        <wps:cNvSpPr>
                          <a:spLocks noChangeArrowheads="1"/>
                        </wps:cNvSpPr>
                        <wps:spPr bwMode="auto">
                          <a:xfrm>
                            <a:off x="654801" y="1485634"/>
                            <a:ext cx="1036209" cy="112672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2" name="Retângulo 132"/>
                        <wps:cNvSpPr>
                          <a:spLocks noChangeArrowheads="1"/>
                        </wps:cNvSpPr>
                        <wps:spPr bwMode="auto">
                          <a:xfrm>
                            <a:off x="654801" y="1315069"/>
                            <a:ext cx="1036209" cy="11492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3" name="Retângulo 133"/>
                        <wps:cNvSpPr>
                          <a:spLocks noChangeArrowheads="1"/>
                        </wps:cNvSpPr>
                        <wps:spPr bwMode="auto">
                          <a:xfrm>
                            <a:off x="654801" y="1145216"/>
                            <a:ext cx="1036209" cy="11492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4" name="Retângulo 134"/>
                        <wps:cNvSpPr>
                          <a:spLocks noChangeArrowheads="1"/>
                        </wps:cNvSpPr>
                        <wps:spPr bwMode="auto">
                          <a:xfrm>
                            <a:off x="654801" y="977613"/>
                            <a:ext cx="1036209" cy="112672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5" name="Retângulo 135"/>
                        <wps:cNvSpPr>
                          <a:spLocks noChangeArrowheads="1"/>
                        </wps:cNvSpPr>
                        <wps:spPr bwMode="auto">
                          <a:xfrm>
                            <a:off x="654801" y="802417"/>
                            <a:ext cx="1036209" cy="11492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6" name="Retângulo 136"/>
                        <wps:cNvSpPr>
                          <a:spLocks noChangeArrowheads="1"/>
                        </wps:cNvSpPr>
                        <wps:spPr bwMode="auto">
                          <a:xfrm>
                            <a:off x="654801" y="634815"/>
                            <a:ext cx="1036209" cy="112672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7" name="Retângulo 137"/>
                        <wps:cNvSpPr>
                          <a:spLocks noChangeArrowheads="1"/>
                        </wps:cNvSpPr>
                        <wps:spPr bwMode="auto">
                          <a:xfrm>
                            <a:off x="654801" y="464252"/>
                            <a:ext cx="1036209" cy="11492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8" name="Retângulo 138"/>
                        <wps:cNvSpPr>
                          <a:spLocks noChangeArrowheads="1"/>
                        </wps:cNvSpPr>
                        <wps:spPr bwMode="auto">
                          <a:xfrm>
                            <a:off x="654801" y="294399"/>
                            <a:ext cx="1036209" cy="11492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39" name="Retângulo 139"/>
                        <wps:cNvSpPr>
                          <a:spLocks noChangeArrowheads="1"/>
                        </wps:cNvSpPr>
                        <wps:spPr bwMode="auto">
                          <a:xfrm>
                            <a:off x="654801" y="126797"/>
                            <a:ext cx="1036209" cy="112672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40" name="Retângulo 140"/>
                        <wps:cNvSpPr>
                          <a:spLocks noChangeArrowheads="1"/>
                        </wps:cNvSpPr>
                        <wps:spPr bwMode="auto">
                          <a:xfrm>
                            <a:off x="654801" y="-48399"/>
                            <a:ext cx="1036209" cy="114926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141" name="Retângulo 141"/>
                        <wps:cNvSpPr>
                          <a:spLocks noChangeArrowheads="1"/>
                        </wps:cNvSpPr>
                        <wps:spPr bwMode="auto">
                          <a:xfrm>
                            <a:off x="654801" y="-216001"/>
                            <a:ext cx="1036209" cy="112672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401BEB" id="Grupo 239" o:spid="_x0000_s1026" alt="Imagens e elementos gráficos de tela de fundo da segunda página" style="position:absolute;margin-left:.75pt;margin-top:0;width:841.15pt;height:595.1pt;z-index:251686912;mso-position-horizontal-relative:page;mso-position-vertical-relative:page" coordorigin="95" coordsize="106826,755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">
              <v:rect id="Retângulo 224" o:spid="_x0000_s1027" style="position:absolute;left:95;width:37417;height:388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" fillcolor="#e9e9ea [663]" stroked="f" strokeweight="1pt"/>
              <v:group id="Grupo 30" o:spid="_x0000_s1028" style="position:absolute;left:95;top:6858;width:37417;height:25146" coordorigin="126" coordsize="49805,33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<o:lock v:ext="edit" aspectratio="t"/>
                <v:shape id="Forma Livre 5" o:spid="_x0000_s1029" style="position:absolute;left:12680;width:24923;height:24939;visibility:visible;mso-wrap-style:square;v-text-anchor:top" coordsize="587,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" path="m182,544c86,501,20,405,20,293,20,142,142,19,293,19v152,,274,123,274,274c567,405,501,501,405,544v,,-1,,-1,c398,546,398,546,398,546v-32,14,-68,21,-105,21c256,567,220,560,188,546v-5,-2,-5,-2,-5,-2c183,544,183,544,182,544m293,c131,,,131,,293,,394,50,482,127,535v19,12,84,48,160,52c287,587,287,587,287,587v2,,4,,6,c296,587,298,587,301,587v,,,,,c372,583,434,551,457,537,536,485,587,395,587,293,587,131,456,,293,e" filled="f" stroked="f">
                  <v:path arrowok="t" o:connecttype="custom" o:connectlocs="772764,2311271;84919,1244857;1244065,80725;2407456,1244857;1719611,2311271;1715365,2311271;1689890,2319768;1244065,2408990;798239,2319768;777010,2311271;772764,2311271;1244065,0;0,1244857;539236,2273033;1218589,2493963;1218589,2493963;1244065,2493963;1278032,2493963;1278032,2493963;1940401,2281530;2492375,1244857;1244065,0" o:connectangles="0,0,0,0,0,0,0,0,0,0,0,0,0,0,0,0,0,0,0,0,0,0"/>
                  <o:lock v:ext="edit" verticies="t"/>
                </v:shape>
                <v:shape id="Forma livre 6" o:spid="_x0000_s1030" style="position:absolute;left:17823;top:22606;width:7049;height:6238;visibility:visible;mso-wrap-style:square;v-text-anchor:top" coordsize="166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" path="m104,130c50,45,50,45,50,45v26,11,61,22,98,26c148,130,148,130,148,130v-44,,-44,,-44,m,c95,147,95,147,95,147v71,,71,,71,c166,55,166,55,166,55v,,,,,c90,51,25,15,6,3,2,1,,,,e" filled="f" stroked="f">
                  <v:path arrowok="t" o:connecttype="custom" o:connectlocs="441593,551738;212304,190986;628420,301334;628420,551738;441593,551738;0,0;403378,623888;704850,623888;704850,233427;704850,233427;25477,12732;0,0" o:connectangles="0,0,0,0,0,0,0,0,0,0,0,0"/>
                  <o:lock v:ext="edit" verticies="t"/>
                </v:shape>
                <v:shape id="Forma livre 7" o:spid="_x0000_s1031" style="position:absolute;left:25459;top:22606;width:7001;height:6238;visibility:visible;mso-wrap-style:square;v-text-anchor:top" coordsize="165,1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" path="m17,130v,-59,,-59,,-59c55,67,89,56,116,45,61,130,61,130,61,130v-44,,-44,,-44,m165,v,,-3,2,-9,5c133,19,71,51,,55v,,,,,c,147,,147,,147v70,,70,,70,c165,,165,,165,e" filled="f" stroked="f">
                  <v:path arrowok="t" o:connecttype="custom" o:connectlocs="72130,551738;72130,301334;492183,190986;258820,551738;72130,551738;700088,0;661901,21221;0,233427;0,233427;0,623888;297007,623888;700088,0" o:connectangles="0,0,0,0,0,0,0,0,0,0,0,0"/>
                  <o:lock v:ext="edit" verticies="t"/>
                </v:shape>
                <v:shape id="Forma livre 8" o:spid="_x0000_s1032" style="position:absolute;left:21855;top:28844;width:6700;height:4588;visibility:visible;mso-wrap-style:square;v-text-anchor:top" coordsize="422,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" path="m45,244l45,48r329,l374,244r-329,xm422,r-8,l227,,190,,,,,289r422,l422,xe" filled="f" stroked="f">
                  <v:path arrowok="t" o:connecttype="custom" o:connectlocs="71438,387350;71438,76200;593725,76200;593725,387350;71438,387350;669925,0;657225,0;360363,0;301625,0;0,0;0,458788;669925,458788;669925,0" o:connectangles="0,0,0,0,0,0,0,0,0,0,0,0,0"/>
                  <o:lock v:ext="edit" verticies="t"/>
                </v:shape>
                <v:shape id="Forma livre 9" o:spid="_x0000_s1033" style="position:absolute;left:21855;top:28844;width:6700;height:4588;visibility:visible;mso-wrap-style:square;v-text-anchor:top" coordsize="422,2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" path="m45,244l45,48r329,l374,244r-329,m422,r-8,l227,,190,,,,,289r422,l422,e" fillcolor="#492a86 [3204]" stroked="f">
                  <v:fill opacity="0"/>
                  <v:path arrowok="t" o:connecttype="custom" o:connectlocs="71438,387350;71438,76200;593725,76200;593725,387350;71438,387350;669925,0;657225,0;360363,0;301625,0;0,0;0,458788;669925,458788;669925,0" o:connectangles="0,0,0,0,0,0,0,0,0,0,0,0,0"/>
                  <o:lock v:ext="edit" verticies="t"/>
                </v:shape>
                <v:rect id="Retângulo 232" o:spid="_x0000_s1034" style="position:absolute;left:24618;top:841;width:841;height:23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" filled="f" stroked="f"/>
                <v:rect id="Retângulo 233" o:spid="_x0000_s1035" style="position:absolute;left:24618;top:841;width:841;height:232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" fillcolor="#492a86 [3204]" stroked="f">
                  <v:fill opacity="0"/>
                </v:rect>
                <v:shape id="Forma livre 12" o:spid="_x0000_s1036" style="position:absolute;left:14759;top:1651;width:6842;height:21891;visibility:visible;mso-wrap-style:square;v-text-anchor:top" coordsize="161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" path="m147,c124,9,124,9,124,9v-124,322,,485,9,496c134,505,134,505,134,505v5,2,5,2,5,2c161,515,161,515,161,515,14,296,147,,147,e" filled="f" stroked="f">
                  <v:path arrowok="t" o:connecttype="custom" o:connectlocs="624716,0;526972,38257;565219,2146655;569469,2146655;590718,2155157;684213,2189163;624716,0" o:connectangles="0,0,0,0,0,0,0"/>
                </v:shape>
                <v:shape id="Forma livre 13" o:spid="_x0000_s1037" style="position:absolute;left:28682;top:1651;width:6794;height:21891;visibility:visible;mso-wrap-style:square;v-text-anchor:top" coordsize="160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" path="m14,c14,,147,296,,515v21,-8,21,-8,21,-8c27,505,27,505,27,505v,,1,,1,c37,493,160,330,37,9,14,,14,,14,e" filled="f" stroked="f">
                  <v:path arrowok="t" o:connecttype="custom" o:connectlocs="59452,0;0,2189163;89178,2155157;114657,2146655;118904,2146655;157123,38257;59452,0" o:connectangles="0,0,0,0,0,0,0"/>
                </v:shape>
                <v:shape id="Forma livre 14" o:spid="_x0000_s1038" style="position:absolute;left:126;top:15541;width:13014;height:6556;visibility:visible;mso-wrap-style:square;v-text-anchor:top" coordsize="253,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" path="m246,c161,,133,81,133,81,116,77,101,75,88,75,22,75,,121,,121v,33,,33,,33c25,114,71,106,105,106v24,,41,4,41,4c163,26,243,24,252,24v1,,1,,1,c251,,251,,251,v-2,,-3,,-5,e" filled="f" stroked="f">
                  <v:path arrowok="t" o:connecttype="custom" o:connectlocs="1265354,0;684114,344848;452647,319304;0,515143;0,655637;540090,451283;750982,468312;1296216,102177;1301360,102177;1291073,0;1265354,0" o:connectangles="0,0,0,0,0,0,0,0,0,0,0"/>
                </v:shape>
                <v:shape id="Forma livre 15" o:spid="_x0000_s1039" style="position:absolute;left:36667;top:16986;width:13264;height:7477;visibility:visible;mso-wrap-style:square;v-text-anchor:top" coordsize="255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" path="m6,c,12,,12,,12,105,40,59,147,59,147v27,-13,51,-18,71,-18c189,129,215,173,215,173v40,3,40,3,40,3c255,160,255,160,255,160v-3,,-3,,-3,c217,158,217,158,217,158,193,122,159,113,131,113v-26,,-47,8,-47,8c102,19,6,,6,e" filled="f" stroked="f">
                  <v:path arrowok="t" o:connecttype="custom" o:connectlocs="31211,0;0,50980;306908,624509;676238,548039;1118393,734967;1326466,747712;1326466,679738;1310861,679738;1128797,671241;681439,480065;436954,514052;31211,0" o:connectangles="0,0,0,0,0,0,0,0,0,0,0,0"/>
                </v:shape>
                <v:oval id="Oval 238" o:spid="_x0000_s1040" style="position:absolute;left:7885;top:12620;width:1826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" filled="f" stroked="f"/>
                <v:oval id="Oval 241" o:spid="_x0000_s1041" style="position:absolute;left:41080;top:12620;width:1826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" filled="f" stroked="f"/>
                <v:oval id="Oval 242" o:spid="_x0000_s1042" style="position:absolute;left:45620;top:12620;width:1826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" filled="f" stroked="f"/>
                <v:oval id="Oval 243" o:spid="_x0000_s1043" style="position:absolute;left:45620;top:18684;width:1826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" filled="f" stroked="f"/>
                <v:oval id="Oval 244" o:spid="_x0000_s1044" style="position:absolute;left:41080;top:18684;width:1826;height:1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" filled="f" stroked="f"/>
                <v:oval id="Oval 245" o:spid="_x0000_s1045" style="position:absolute;left:3377;top:12620;width:1794;height:1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" filled="f" stroked="f"/>
                <v:oval id="Oval 246" o:spid="_x0000_s1046" style="position:absolute;left:5583;top:9175;width:1794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" filled="f" stroked="f"/>
                <v:oval id="Oval 247" o:spid="_x0000_s1047" style="position:absolute;left:38746;top:9175;width:182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" filled="f" stroked="f"/>
                <v:oval id="Oval 248" o:spid="_x0000_s1048" style="position:absolute;left:43334;top:9175;width:182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" filled="f" stroked="f"/>
                <v:oval id="Oval 249" o:spid="_x0000_s1049" style="position:absolute;left:38746;top:15843;width:1826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" filled="f" stroked="f"/>
                <v:oval id="Oval 250" o:spid="_x0000_s1050" style="position:absolute;left:43334;top:15843;width:1826;height:1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" filled="f" stroked="f"/>
                <v:oval id="Oval 251" o:spid="_x0000_s1051" style="position:absolute;left:5583;top:15636;width:1794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" filled="f" stroked="f"/>
                <v:oval id="Oval 252" o:spid="_x0000_s1052" style="position:absolute;left:10298;top:9175;width:182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" filled="f" stroked="f"/>
              </v:group>
              <v:group id="Grupo 116" o:spid="_x0000_s1053" style="position:absolute;left:95;top:37507;width:68440;height:12364" coordorigin="129,-1039" coordsize="93095,16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">
                <o:lock v:ext="edit" aspectratio="t"/>
                <v:rect id="Retângulo 78" o:spid="_x0000_s1054" style="position:absolute;left:129;top:12994;width:93096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" filled="f" stroked="f"/>
                <v:rect id="Retângulo 79" o:spid="_x0000_s1055" style="position:absolute;left:129;top:15042;width:93096;height: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" filled="f" stroked="f"/>
                <v:rect id="Retângulo 80" o:spid="_x0000_s1056" style="position:absolute;left:129;top:11248;width:93096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" filled="f" stroked="f"/>
                <v:rect id="Retângulo 81" o:spid="_x0000_s1057" style="position:absolute;left:129;top:9501;width:93096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" filled="f" stroked="f"/>
                <v:rect id="Retângulo 82" o:spid="_x0000_s1058" style="position:absolute;left:129;top:7708;width:93096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" filled="f" stroked="f"/>
                <v:rect id="Retângulo 83" o:spid="_x0000_s1059" style="position:absolute;left:129;top:5961;width:93096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" filled="f" stroked="f"/>
                <v:rect id="Retângulo 84" o:spid="_x0000_s1060" style="position:absolute;left:129;top:4215;width:93096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" filled="f" stroked="f"/>
                <v:rect id="Retângulo 85" o:spid="_x0000_s1061" style="position:absolute;left:129;top:2469;width:93096;height:8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" filled="f" stroked="f"/>
                <v:rect id="Retângulo 86" o:spid="_x0000_s1062" style="position:absolute;left:129;top:707;width:93096;height: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" filled="f" stroked="f"/>
                <v:rect id="Retângulo 87" o:spid="_x0000_s1063" style="position:absolute;left:129;top:-1039;width:93096;height: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" filled="f" stroked="f"/>
              </v:group>
              <v:group id="Grupo 73" o:spid="_x0000_s1064" style="position:absolute;left:39168;top:6858;width:16460;height:8159" coordorigin="4582" coordsize="21399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">
                <o:lock v:ext="edit" aspectratio="t"/>
                <v:rect id="Retângulo 144" o:spid="_x0000_s1065" style="position:absolute;left:4582;width:4476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" filled="f" stroked="f"/>
                <v:rect id="Retângulo 145" o:spid="_x0000_s1066" style="position:absolute;left:10074;width:13431;height:1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" filled="f" stroked="f"/>
                <v:rect id="Retângulo 146" o:spid="_x0000_s1067" style="position:absolute;left:17536;top:3032;width:8445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" filled="f" stroked="f"/>
                <v:rect id="Retângulo 147" o:spid="_x0000_s1068" style="position:absolute;left:13614;top:3032;width:2937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" filled="f" stroked="f"/>
                <v:rect id="Retângulo 148" o:spid="_x0000_s1069" style="position:absolute;left:4582;top:3032;width:7889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" filled="f" stroked="f"/>
                <v:rect id="Retângulo 149" o:spid="_x0000_s1070" style="position:absolute;left:4582;top:5984;width:2428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" filled="f" stroked="f"/>
                <v:rect id="Retângulo 150" o:spid="_x0000_s1071" style="position:absolute;left:8074;top:5984;width:10605;height:1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" filled="f" stroked="f"/>
                <v:rect id="Retângulo 151" o:spid="_x0000_s1072" style="position:absolute;left:20044;top:9032;width:2016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" filled="f" stroked="f"/>
                <v:rect id="Retângulo 152" o:spid="_x0000_s1073" style="position:absolute;left:10249;top:9032;width:8906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" filled="f" stroked="f"/>
                <v:rect id="Retângulo 153" o:spid="_x0000_s1074" style="position:absolute;left:4582;top:9032;width:4651;height:1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" filled="f" stroked="f"/>
              </v:group>
              <v:rect id="Retângulo 253" o:spid="_x0000_s1075" style="position:absolute;left:95;top:33528;width:66335;height:132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" fillcolor="#454c02 [3205]" stroked="f" strokeweight="1pt"/>
              <v:group id="Grupo 102" o:spid="_x0000_s1076" style="position:absolute;left:101377;top:45617;width:5544;height:29960" coordorigin="6548,-2160" coordsize="10362,41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dI+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kL/B7JhwBuf4BAAD//wMAUEsBAi0AFAAGAAgAAAAhANvh9svuAAAAhQEAABMAAAAAAAAA&#10;AAAAAAAAAAAAAFtDb250ZW50X1R5cGVzXS54bWxQSwECLQAUAAYACAAAACEAWvQsW78AAAAVAQAA&#10;CwAAAAAAAAAAAAAAAAAfAQAAX3JlbHMvLnJlbHNQSwECLQAUAAYACAAAACEA/GnSPsYAAADcAAAA&#10;DwAAAAAAAAAAAAAAAAAHAgAAZHJzL2Rvd25yZXYueG1sUEsFBgAAAAADAAMAtwAAAPoCAAAAAA==&#10;">
                <v:rect id="Retângulo 255" o:spid="_x0000_s1077" style="position:absolute;left:6548;top:38675;width:10362;height:1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" filled="f" stroked="f"/>
                <v:rect id="Retângulo 32" o:spid="_x0000_s1078" style="position:absolute;left:6548;top:36997;width:10362;height:1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" filled="f" stroked="f"/>
                <v:rect id="Retângulo 33" o:spid="_x0000_s1079" style="position:absolute;left:6548;top:35247;width:10362;height:1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" filled="f" stroked="f"/>
                <v:rect id="Retângulo 45" o:spid="_x0000_s1080" style="position:absolute;left:6548;top:33548;width:10362;height:1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" filled="f" stroked="f"/>
                <v:rect id="Retângulo 88" o:spid="_x0000_s1081" style="position:absolute;left:6548;top:31850;width:10362;height:1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" filled="f" stroked="f"/>
                <v:rect id="Retângulo 89" o:spid="_x0000_s1082" style="position:absolute;left:6548;top:30167;width:10362;height:1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" filled="f" stroked="f"/>
                <v:rect id="Retângulo 90" o:spid="_x0000_s1083" style="position:absolute;left:6548;top:28468;width:10362;height:1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" filled="f" stroked="f"/>
                <v:rect id="Retângulo 91" o:spid="_x0000_s1084" style="position:absolute;left:6548;top:26739;width:10362;height:1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" filled="f" stroked="f"/>
                <v:rect id="Retângulo 92" o:spid="_x0000_s1085" style="position:absolute;left:6548;top:25040;width:10362;height:1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" filled="f" stroked="f"/>
                <v:rect id="Retângulo 93" o:spid="_x0000_s1086" style="position:absolute;left:6548;top:23341;width:10362;height:1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" filled="f" stroked="f"/>
                <v:rect id="Retângulo 94" o:spid="_x0000_s1087" style="position:absolute;left:6548;top:21658;width:10362;height:1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" filled="f" stroked="f"/>
                <v:rect id="Retângulo 95" o:spid="_x0000_s1088" style="position:absolute;left:6548;top:19960;width:10362;height:1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" filled="f" stroked="f"/>
                <v:rect id="Retângulo 129" o:spid="_x0000_s1089" style="position:absolute;left:6548;top:18298;width:10362;height:1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" filled="f" stroked="f"/>
                <v:rect id="Retângulo 130" o:spid="_x0000_s1090" style="position:absolute;left:6548;top:16532;width:10362;height:1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" filled="f" stroked="f"/>
                <v:rect id="Retângulo 131" o:spid="_x0000_s1091" style="position:absolute;left:6548;top:14856;width:10362;height:1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" filled="f" stroked="f"/>
                <v:rect id="Retângulo 132" o:spid="_x0000_s1092" style="position:absolute;left:6548;top:13150;width:10362;height:1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" filled="f" stroked="f"/>
                <v:rect id="Retângulo 133" o:spid="_x0000_s1093" style="position:absolute;left:6548;top:11452;width:10362;height:1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" filled="f" stroked="f"/>
                <v:rect id="Retângulo 134" o:spid="_x0000_s1094" style="position:absolute;left:6548;top:9776;width:10362;height:1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" filled="f" stroked="f"/>
                <v:rect id="Retângulo 135" o:spid="_x0000_s1095" style="position:absolute;left:6548;top:8024;width:10362;height:1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" filled="f" stroked="f"/>
                <v:rect id="Retângulo 136" o:spid="_x0000_s1096" style="position:absolute;left:6548;top:6348;width:10362;height:1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" filled="f" stroked="f"/>
                <v:rect id="Retângulo 137" o:spid="_x0000_s1097" style="position:absolute;left:6548;top:4642;width:10362;height:11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" filled="f" stroked="f"/>
                <v:rect id="Retângulo 138" o:spid="_x0000_s1098" style="position:absolute;left:6548;top:2943;width:10362;height:11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" filled="f" stroked="f"/>
                <v:rect id="Retângulo 139" o:spid="_x0000_s1099" style="position:absolute;left:6548;top:1267;width:10362;height:1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" filled="f" stroked="f"/>
                <v:rect id="Retângulo 140" o:spid="_x0000_s1100" style="position:absolute;left:6548;top:-483;width:10362;height:11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" filled="f" stroked="f"/>
                <v:rect id="Retângulo 141" o:spid="_x0000_s1101" style="position:absolute;left:6548;top:-2160;width:10362;height:1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" filled="f" stroked="f"/>
              </v:group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322DF2" w14:textId="3C4425B3" w:rsidR="002C2634" w:rsidRDefault="002C2634" w:rsidP="00066E0D">
    <w:pPr>
      <w:pStyle w:val="Cabealho"/>
      <w:ind w:left="-70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5B6229" w14:textId="45065ADC" w:rsidR="00E650D7" w:rsidRDefault="00E650D7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61265A" w14:textId="6A0EB911" w:rsidR="001A7532" w:rsidRDefault="001A7532" w:rsidP="00CF13E4">
    <w:pPr>
      <w:pStyle w:val="Cabealho"/>
      <w:tabs>
        <w:tab w:val="clear" w:pos="4680"/>
        <w:tab w:val="center" w:pos="5103"/>
      </w:tabs>
      <w:ind w:left="-70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CF628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4224A9D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05413991"/>
    <w:multiLevelType w:val="hybridMultilevel"/>
    <w:tmpl w:val="3D1A5D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352C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1C74428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23330E49"/>
    <w:multiLevelType w:val="multilevel"/>
    <w:tmpl w:val="52A4F67A"/>
    <w:numStyleLink w:val="Estilo1"/>
  </w:abstractNum>
  <w:abstractNum w:abstractNumId="6" w15:restartNumberingAfterBreak="0">
    <w:nsid w:val="346E2CFD"/>
    <w:multiLevelType w:val="hybridMultilevel"/>
    <w:tmpl w:val="52A4F67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22D6D92"/>
    <w:multiLevelType w:val="multilevel"/>
    <w:tmpl w:val="52A4F67A"/>
    <w:styleLink w:val="Estilo1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000000" w:themeColor="text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D946531"/>
    <w:multiLevelType w:val="hybridMultilevel"/>
    <w:tmpl w:val="BAF03E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B7D12D9"/>
    <w:multiLevelType w:val="hybridMultilevel"/>
    <w:tmpl w:val="8F1ED7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C13362"/>
    <w:multiLevelType w:val="multilevel"/>
    <w:tmpl w:val="9930420C"/>
    <w:lvl w:ilvl="0">
      <w:start w:val="1"/>
      <w:numFmt w:val="decimal"/>
      <w:pStyle w:val="Numerada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" w15:restartNumberingAfterBreak="0">
    <w:nsid w:val="64A437E6"/>
    <w:multiLevelType w:val="hybridMultilevel"/>
    <w:tmpl w:val="4964080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1FA5028"/>
    <w:multiLevelType w:val="hybridMultilevel"/>
    <w:tmpl w:val="8E94519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755397B"/>
    <w:multiLevelType w:val="hybridMultilevel"/>
    <w:tmpl w:val="8D849FB4"/>
    <w:lvl w:ilvl="0" w:tplc="4BC093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E1D6E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7FDE3617"/>
    <w:multiLevelType w:val="hybridMultilevel"/>
    <w:tmpl w:val="BC3AB0C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14"/>
  </w:num>
  <w:num w:numId="4">
    <w:abstractNumId w:val="15"/>
  </w:num>
  <w:num w:numId="5">
    <w:abstractNumId w:val="6"/>
  </w:num>
  <w:num w:numId="6">
    <w:abstractNumId w:val="7"/>
  </w:num>
  <w:num w:numId="7">
    <w:abstractNumId w:val="5"/>
  </w:num>
  <w:num w:numId="8">
    <w:abstractNumId w:val="13"/>
  </w:num>
  <w:num w:numId="9">
    <w:abstractNumId w:val="8"/>
  </w:num>
  <w:num w:numId="10">
    <w:abstractNumId w:val="10"/>
  </w:num>
  <w:num w:numId="11">
    <w:abstractNumId w:val="1"/>
  </w:num>
  <w:num w:numId="12">
    <w:abstractNumId w:val="0"/>
  </w:num>
  <w:num w:numId="13">
    <w:abstractNumId w:val="9"/>
  </w:num>
  <w:num w:numId="14">
    <w:abstractNumId w:val="2"/>
  </w:num>
  <w:num w:numId="15">
    <w:abstractNumId w:val="12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removePersonalInformation/>
  <w:removeDateAndTime/>
  <w:displayBackgroundShap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2DCE"/>
    <w:rsid w:val="00004C89"/>
    <w:rsid w:val="000064FA"/>
    <w:rsid w:val="00007244"/>
    <w:rsid w:val="00023293"/>
    <w:rsid w:val="00025616"/>
    <w:rsid w:val="00034C84"/>
    <w:rsid w:val="000412DF"/>
    <w:rsid w:val="000470C3"/>
    <w:rsid w:val="0005081D"/>
    <w:rsid w:val="00061977"/>
    <w:rsid w:val="00063A0B"/>
    <w:rsid w:val="00066E0D"/>
    <w:rsid w:val="00070DA7"/>
    <w:rsid w:val="00083258"/>
    <w:rsid w:val="0008589E"/>
    <w:rsid w:val="0008782A"/>
    <w:rsid w:val="000A065A"/>
    <w:rsid w:val="000A66FC"/>
    <w:rsid w:val="000D72FC"/>
    <w:rsid w:val="00100790"/>
    <w:rsid w:val="001112A3"/>
    <w:rsid w:val="00112F7C"/>
    <w:rsid w:val="00120DEC"/>
    <w:rsid w:val="00126C13"/>
    <w:rsid w:val="00136BFC"/>
    <w:rsid w:val="0014700A"/>
    <w:rsid w:val="001A7532"/>
    <w:rsid w:val="001B4EA3"/>
    <w:rsid w:val="001B6C0D"/>
    <w:rsid w:val="001C21B1"/>
    <w:rsid w:val="001D6CC4"/>
    <w:rsid w:val="001E7335"/>
    <w:rsid w:val="002015E1"/>
    <w:rsid w:val="00201AE6"/>
    <w:rsid w:val="0023123D"/>
    <w:rsid w:val="00242A78"/>
    <w:rsid w:val="00260C67"/>
    <w:rsid w:val="002802CE"/>
    <w:rsid w:val="00281AAF"/>
    <w:rsid w:val="002904EE"/>
    <w:rsid w:val="002917C6"/>
    <w:rsid w:val="002B343F"/>
    <w:rsid w:val="002B6149"/>
    <w:rsid w:val="002C2634"/>
    <w:rsid w:val="002C2B6A"/>
    <w:rsid w:val="002D68E3"/>
    <w:rsid w:val="002F1024"/>
    <w:rsid w:val="002F1384"/>
    <w:rsid w:val="003007A7"/>
    <w:rsid w:val="00310CD1"/>
    <w:rsid w:val="003222DC"/>
    <w:rsid w:val="003257E1"/>
    <w:rsid w:val="00325DEC"/>
    <w:rsid w:val="003361A1"/>
    <w:rsid w:val="00342F1C"/>
    <w:rsid w:val="003611B8"/>
    <w:rsid w:val="0037154D"/>
    <w:rsid w:val="003A504D"/>
    <w:rsid w:val="003A592D"/>
    <w:rsid w:val="003B3DDC"/>
    <w:rsid w:val="003B3F7F"/>
    <w:rsid w:val="003D3938"/>
    <w:rsid w:val="003E5004"/>
    <w:rsid w:val="003F18A9"/>
    <w:rsid w:val="003F33B7"/>
    <w:rsid w:val="003F4FD8"/>
    <w:rsid w:val="003F6B2A"/>
    <w:rsid w:val="004045E5"/>
    <w:rsid w:val="00421496"/>
    <w:rsid w:val="004251AC"/>
    <w:rsid w:val="0044367C"/>
    <w:rsid w:val="00453803"/>
    <w:rsid w:val="0046227B"/>
    <w:rsid w:val="00463EDF"/>
    <w:rsid w:val="00477697"/>
    <w:rsid w:val="004814C2"/>
    <w:rsid w:val="00500564"/>
    <w:rsid w:val="005019AC"/>
    <w:rsid w:val="00514EF5"/>
    <w:rsid w:val="0052180B"/>
    <w:rsid w:val="00524DDD"/>
    <w:rsid w:val="00527F39"/>
    <w:rsid w:val="00543854"/>
    <w:rsid w:val="005652B9"/>
    <w:rsid w:val="00583F60"/>
    <w:rsid w:val="00587822"/>
    <w:rsid w:val="005A53FA"/>
    <w:rsid w:val="005B007C"/>
    <w:rsid w:val="005B1532"/>
    <w:rsid w:val="005E5B15"/>
    <w:rsid w:val="005F6411"/>
    <w:rsid w:val="005F71B3"/>
    <w:rsid w:val="0062123A"/>
    <w:rsid w:val="00656440"/>
    <w:rsid w:val="0066060B"/>
    <w:rsid w:val="006676A1"/>
    <w:rsid w:val="00673093"/>
    <w:rsid w:val="006950CB"/>
    <w:rsid w:val="006B2C09"/>
    <w:rsid w:val="006D1BB4"/>
    <w:rsid w:val="006D4D00"/>
    <w:rsid w:val="006E2D42"/>
    <w:rsid w:val="006E47ED"/>
    <w:rsid w:val="006F551D"/>
    <w:rsid w:val="00702DCE"/>
    <w:rsid w:val="00733159"/>
    <w:rsid w:val="00736C29"/>
    <w:rsid w:val="0074206B"/>
    <w:rsid w:val="00747893"/>
    <w:rsid w:val="0075647B"/>
    <w:rsid w:val="00771433"/>
    <w:rsid w:val="00780BF8"/>
    <w:rsid w:val="007813DC"/>
    <w:rsid w:val="00796B1F"/>
    <w:rsid w:val="007F525E"/>
    <w:rsid w:val="00806D18"/>
    <w:rsid w:val="0081056F"/>
    <w:rsid w:val="008201F2"/>
    <w:rsid w:val="0083044C"/>
    <w:rsid w:val="008426AB"/>
    <w:rsid w:val="008478C6"/>
    <w:rsid w:val="0085182D"/>
    <w:rsid w:val="00863AA7"/>
    <w:rsid w:val="0087054B"/>
    <w:rsid w:val="008709F5"/>
    <w:rsid w:val="00877A91"/>
    <w:rsid w:val="00880F11"/>
    <w:rsid w:val="008B721A"/>
    <w:rsid w:val="008D262C"/>
    <w:rsid w:val="008E3921"/>
    <w:rsid w:val="008F330F"/>
    <w:rsid w:val="00911148"/>
    <w:rsid w:val="00925552"/>
    <w:rsid w:val="0094511B"/>
    <w:rsid w:val="009469B5"/>
    <w:rsid w:val="00947471"/>
    <w:rsid w:val="0095097A"/>
    <w:rsid w:val="0096116C"/>
    <w:rsid w:val="00962C58"/>
    <w:rsid w:val="00962E16"/>
    <w:rsid w:val="00966D24"/>
    <w:rsid w:val="00973792"/>
    <w:rsid w:val="00991142"/>
    <w:rsid w:val="00991A53"/>
    <w:rsid w:val="0099433E"/>
    <w:rsid w:val="009A7338"/>
    <w:rsid w:val="009C0ED9"/>
    <w:rsid w:val="009D3C80"/>
    <w:rsid w:val="00A31CC1"/>
    <w:rsid w:val="00A60160"/>
    <w:rsid w:val="00A71DA8"/>
    <w:rsid w:val="00A7462C"/>
    <w:rsid w:val="00A841DC"/>
    <w:rsid w:val="00A97D40"/>
    <w:rsid w:val="00AA0B45"/>
    <w:rsid w:val="00AB10BD"/>
    <w:rsid w:val="00AB2426"/>
    <w:rsid w:val="00AF3A6B"/>
    <w:rsid w:val="00AF5FB0"/>
    <w:rsid w:val="00B10630"/>
    <w:rsid w:val="00B74BA4"/>
    <w:rsid w:val="00B74CE0"/>
    <w:rsid w:val="00BB7D10"/>
    <w:rsid w:val="00BC158E"/>
    <w:rsid w:val="00BD3BEE"/>
    <w:rsid w:val="00BE15BA"/>
    <w:rsid w:val="00BE3584"/>
    <w:rsid w:val="00BE6E05"/>
    <w:rsid w:val="00BF3658"/>
    <w:rsid w:val="00BF5E20"/>
    <w:rsid w:val="00C03322"/>
    <w:rsid w:val="00C04F2A"/>
    <w:rsid w:val="00C11BEC"/>
    <w:rsid w:val="00C34D2E"/>
    <w:rsid w:val="00C453B9"/>
    <w:rsid w:val="00C45EB7"/>
    <w:rsid w:val="00C51305"/>
    <w:rsid w:val="00C756A4"/>
    <w:rsid w:val="00C93380"/>
    <w:rsid w:val="00C945AB"/>
    <w:rsid w:val="00CB0D1D"/>
    <w:rsid w:val="00CC24B6"/>
    <w:rsid w:val="00CC6558"/>
    <w:rsid w:val="00CD5D33"/>
    <w:rsid w:val="00CE11A8"/>
    <w:rsid w:val="00CF13E4"/>
    <w:rsid w:val="00D0268F"/>
    <w:rsid w:val="00D056B2"/>
    <w:rsid w:val="00D0580A"/>
    <w:rsid w:val="00D0664A"/>
    <w:rsid w:val="00D0748E"/>
    <w:rsid w:val="00D30F1D"/>
    <w:rsid w:val="00D71A8B"/>
    <w:rsid w:val="00D8788A"/>
    <w:rsid w:val="00DA0DE0"/>
    <w:rsid w:val="00E0645C"/>
    <w:rsid w:val="00E20E6A"/>
    <w:rsid w:val="00E340AA"/>
    <w:rsid w:val="00E41759"/>
    <w:rsid w:val="00E55D74"/>
    <w:rsid w:val="00E650D7"/>
    <w:rsid w:val="00E73EA4"/>
    <w:rsid w:val="00E76EAD"/>
    <w:rsid w:val="00E81234"/>
    <w:rsid w:val="00E81EFF"/>
    <w:rsid w:val="00EA120D"/>
    <w:rsid w:val="00EA49C3"/>
    <w:rsid w:val="00EC6716"/>
    <w:rsid w:val="00EC6ACE"/>
    <w:rsid w:val="00EE0D42"/>
    <w:rsid w:val="00EE7EDE"/>
    <w:rsid w:val="00EF541D"/>
    <w:rsid w:val="00F06936"/>
    <w:rsid w:val="00F152F2"/>
    <w:rsid w:val="00F2314D"/>
    <w:rsid w:val="00F30107"/>
    <w:rsid w:val="00F45D7A"/>
    <w:rsid w:val="00F45DF9"/>
    <w:rsid w:val="00F5441F"/>
    <w:rsid w:val="00F61360"/>
    <w:rsid w:val="00F716FF"/>
    <w:rsid w:val="00FA2D8D"/>
    <w:rsid w:val="00FC538A"/>
    <w:rsid w:val="00FC7F71"/>
    <w:rsid w:val="00FE18E4"/>
    <w:rsid w:val="00FF0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73616D2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pt-PT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default="1" w:styleId="Normal">
    <w:name w:val="Normal"/>
    <w:qFormat/>
    <w:rsid w:val="008478C6"/>
    <w:pPr>
      <w:spacing w:line="216" w:lineRule="auto"/>
    </w:pPr>
    <w:rPr>
      <w:sz w:val="22"/>
    </w:rPr>
  </w:style>
  <w:style w:type="paragraph" w:styleId="Ttulo1">
    <w:name w:val="heading 1"/>
    <w:basedOn w:val="Normal"/>
    <w:next w:val="Normal"/>
    <w:link w:val="Ttulo1Char"/>
    <w:uiPriority w:val="9"/>
    <w:qFormat/>
    <w:rsid w:val="00342F1C"/>
    <w:pPr>
      <w:keepNext/>
      <w:keepLines/>
      <w:spacing w:before="240" w:after="240" w:line="240" w:lineRule="auto"/>
      <w:ind w:right="720"/>
      <w:outlineLvl w:val="0"/>
    </w:pPr>
    <w:rPr>
      <w:rFonts w:asciiTheme="majorHAnsi" w:eastAsiaTheme="majorEastAsia" w:hAnsiTheme="majorHAnsi" w:cstheme="majorBidi"/>
      <w:b/>
      <w:caps/>
      <w:noProof/>
      <w:color w:val="262626" w:themeColor="text1" w:themeTint="D9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qFormat/>
    <w:rsid w:val="00BE3584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454C02" w:themeColor="accent2"/>
      <w:sz w:val="36"/>
      <w:szCs w:val="36"/>
    </w:rPr>
  </w:style>
  <w:style w:type="paragraph" w:styleId="Ttulo3">
    <w:name w:val="heading 3"/>
    <w:basedOn w:val="Normal"/>
    <w:next w:val="Normal"/>
    <w:link w:val="Ttulo3Char"/>
    <w:uiPriority w:val="9"/>
    <w:semiHidden/>
    <w:qFormat/>
    <w:rsid w:val="00BE3584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333801" w:themeColor="accent2" w:themeShade="BF"/>
      <w:sz w:val="32"/>
      <w:szCs w:val="32"/>
    </w:rPr>
  </w:style>
  <w:style w:type="paragraph" w:styleId="Ttulo4">
    <w:name w:val="heading 4"/>
    <w:basedOn w:val="Normal"/>
    <w:next w:val="Normal"/>
    <w:link w:val="Ttulo4Char"/>
    <w:uiPriority w:val="9"/>
    <w:semiHidden/>
    <w:qFormat/>
    <w:rsid w:val="00BE3584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222501" w:themeColor="accent2" w:themeShade="80"/>
      <w:sz w:val="28"/>
      <w:szCs w:val="28"/>
    </w:rPr>
  </w:style>
  <w:style w:type="paragraph" w:styleId="Ttulo5">
    <w:name w:val="heading 5"/>
    <w:basedOn w:val="Normal"/>
    <w:next w:val="Normal"/>
    <w:link w:val="Ttulo5Char"/>
    <w:uiPriority w:val="9"/>
    <w:semiHidden/>
    <w:qFormat/>
    <w:rsid w:val="00BE3584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333801" w:themeColor="accent2" w:themeShade="BF"/>
      <w:sz w:val="24"/>
      <w:szCs w:val="24"/>
    </w:rPr>
  </w:style>
  <w:style w:type="paragraph" w:styleId="Ttulo6">
    <w:name w:val="heading 6"/>
    <w:basedOn w:val="Normal"/>
    <w:next w:val="Normal"/>
    <w:link w:val="Ttulo6Char"/>
    <w:uiPriority w:val="9"/>
    <w:semiHidden/>
    <w:qFormat/>
    <w:rsid w:val="00BE3584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222501" w:themeColor="accent2" w:themeShade="80"/>
      <w:sz w:val="24"/>
      <w:szCs w:val="24"/>
    </w:rPr>
  </w:style>
  <w:style w:type="paragraph" w:styleId="Ttulo7">
    <w:name w:val="heading 7"/>
    <w:basedOn w:val="Normal"/>
    <w:next w:val="Normal"/>
    <w:link w:val="Ttulo7Char"/>
    <w:uiPriority w:val="9"/>
    <w:semiHidden/>
    <w:qFormat/>
    <w:rsid w:val="00BE3584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222501" w:themeColor="accent2" w:themeShade="80"/>
      <w:szCs w:val="22"/>
    </w:rPr>
  </w:style>
  <w:style w:type="paragraph" w:styleId="Ttulo8">
    <w:name w:val="heading 8"/>
    <w:basedOn w:val="Normal"/>
    <w:next w:val="Normal"/>
    <w:link w:val="Ttulo8Char"/>
    <w:uiPriority w:val="9"/>
    <w:semiHidden/>
    <w:qFormat/>
    <w:rsid w:val="00BE3584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222501" w:themeColor="accent2" w:themeShade="80"/>
      <w:szCs w:val="22"/>
    </w:rPr>
  </w:style>
  <w:style w:type="paragraph" w:styleId="Ttulo9">
    <w:name w:val="heading 9"/>
    <w:basedOn w:val="Normal"/>
    <w:next w:val="Normal"/>
    <w:link w:val="Ttulo9Char"/>
    <w:uiPriority w:val="9"/>
    <w:semiHidden/>
    <w:qFormat/>
    <w:rsid w:val="00BE3584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222501" w:themeColor="accent2" w:themeShade="80"/>
      <w:szCs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1D6C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4Char">
    <w:name w:val="Título 4 Char"/>
    <w:basedOn w:val="Fontepargpadro"/>
    <w:link w:val="Ttulo4"/>
    <w:uiPriority w:val="9"/>
    <w:semiHidden/>
    <w:rsid w:val="0008589E"/>
    <w:rPr>
      <w:rFonts w:asciiTheme="majorHAnsi" w:eastAsiaTheme="majorEastAsia" w:hAnsiTheme="majorHAnsi" w:cstheme="majorBidi"/>
      <w:i/>
      <w:iCs/>
      <w:color w:val="222501" w:themeColor="accent2" w:themeShade="80"/>
      <w:sz w:val="28"/>
      <w:szCs w:val="28"/>
    </w:rPr>
  </w:style>
  <w:style w:type="paragraph" w:styleId="Ttulo">
    <w:name w:val="Title"/>
    <w:basedOn w:val="Normal"/>
    <w:next w:val="Normal"/>
    <w:link w:val="TtuloChar"/>
    <w:uiPriority w:val="10"/>
    <w:qFormat/>
    <w:rsid w:val="00342F1C"/>
    <w:pPr>
      <w:spacing w:after="0" w:line="192" w:lineRule="auto"/>
      <w:contextualSpacing/>
    </w:pPr>
    <w:rPr>
      <w:rFonts w:asciiTheme="majorHAnsi" w:eastAsiaTheme="majorEastAsia" w:hAnsiTheme="majorHAnsi" w:cstheme="majorBidi"/>
      <w:b/>
      <w:color w:val="492A86" w:themeColor="accent1"/>
      <w:sz w:val="72"/>
      <w:szCs w:val="96"/>
    </w:rPr>
  </w:style>
  <w:style w:type="character" w:customStyle="1" w:styleId="TtuloChar">
    <w:name w:val="Título Char"/>
    <w:basedOn w:val="Fontepargpadro"/>
    <w:link w:val="Ttulo"/>
    <w:uiPriority w:val="10"/>
    <w:rsid w:val="00342F1C"/>
    <w:rPr>
      <w:rFonts w:asciiTheme="majorHAnsi" w:eastAsiaTheme="majorEastAsia" w:hAnsiTheme="majorHAnsi" w:cstheme="majorBidi"/>
      <w:b/>
      <w:color w:val="492A86" w:themeColor="accent1"/>
      <w:sz w:val="72"/>
      <w:szCs w:val="96"/>
    </w:rPr>
  </w:style>
  <w:style w:type="paragraph" w:styleId="PargrafodaLista">
    <w:name w:val="List Paragraph"/>
    <w:basedOn w:val="Normal"/>
    <w:uiPriority w:val="34"/>
    <w:rsid w:val="00877A91"/>
    <w:pPr>
      <w:ind w:left="720"/>
      <w:contextualSpacing/>
    </w:pPr>
  </w:style>
  <w:style w:type="numbering" w:customStyle="1" w:styleId="Estilo1">
    <w:name w:val="Estilo1"/>
    <w:uiPriority w:val="99"/>
    <w:rsid w:val="006676A1"/>
    <w:pPr>
      <w:numPr>
        <w:numId w:val="6"/>
      </w:numPr>
    </w:pPr>
  </w:style>
  <w:style w:type="character" w:customStyle="1" w:styleId="Ttulo2Char">
    <w:name w:val="Título 2 Char"/>
    <w:basedOn w:val="Fontepargpadro"/>
    <w:link w:val="Ttulo2"/>
    <w:uiPriority w:val="9"/>
    <w:semiHidden/>
    <w:rsid w:val="0008589E"/>
    <w:rPr>
      <w:rFonts w:asciiTheme="majorHAnsi" w:eastAsiaTheme="majorEastAsia" w:hAnsiTheme="majorHAnsi" w:cstheme="majorBidi"/>
      <w:color w:val="454C02" w:themeColor="accent2"/>
      <w:sz w:val="36"/>
      <w:szCs w:val="36"/>
    </w:rPr>
  </w:style>
  <w:style w:type="paragraph" w:customStyle="1" w:styleId="Endereo3">
    <w:name w:val="Endereço 3"/>
    <w:basedOn w:val="Subttulo"/>
    <w:link w:val="Caracteredeendereo3"/>
    <w:semiHidden/>
    <w:rsid w:val="00CD5D33"/>
    <w:pPr>
      <w:spacing w:after="0"/>
      <w:jc w:val="center"/>
    </w:pPr>
    <w:rPr>
      <w:rFonts w:ascii="Century Gothic" w:hAnsi="Century Gothic"/>
      <w:color w:val="7D8A03" w:themeColor="accent2" w:themeTint="D9"/>
    </w:rPr>
  </w:style>
  <w:style w:type="character" w:customStyle="1" w:styleId="Caracteredeendereo3">
    <w:name w:val="Caractere de endereço 3"/>
    <w:basedOn w:val="SubttuloChar"/>
    <w:link w:val="Endereo3"/>
    <w:semiHidden/>
    <w:rsid w:val="00260C67"/>
    <w:rPr>
      <w:rFonts w:ascii="Century Gothic" w:hAnsi="Century Gothic"/>
      <w:b/>
      <w:caps/>
      <w:color w:val="454C02" w:themeColor="accent2"/>
      <w:spacing w:val="20"/>
      <w:sz w:val="28"/>
      <w:szCs w:val="28"/>
    </w:rPr>
  </w:style>
  <w:style w:type="paragraph" w:styleId="Subttulo">
    <w:name w:val="Subtitle"/>
    <w:basedOn w:val="Normal"/>
    <w:next w:val="Normal"/>
    <w:link w:val="SubttuloChar"/>
    <w:uiPriority w:val="11"/>
    <w:qFormat/>
    <w:rsid w:val="00342F1C"/>
    <w:pPr>
      <w:spacing w:line="192" w:lineRule="auto"/>
    </w:pPr>
    <w:rPr>
      <w:b/>
      <w:caps/>
      <w:color w:val="262626" w:themeColor="text1" w:themeTint="D9"/>
      <w:sz w:val="96"/>
      <w:szCs w:val="114"/>
    </w:rPr>
  </w:style>
  <w:style w:type="character" w:customStyle="1" w:styleId="SubttuloChar">
    <w:name w:val="Subtítulo Char"/>
    <w:basedOn w:val="Fontepargpadro"/>
    <w:link w:val="Subttulo"/>
    <w:uiPriority w:val="11"/>
    <w:rsid w:val="00342F1C"/>
    <w:rPr>
      <w:b/>
      <w:caps/>
      <w:color w:val="262626" w:themeColor="text1" w:themeTint="D9"/>
      <w:sz w:val="96"/>
      <w:szCs w:val="114"/>
    </w:rPr>
  </w:style>
  <w:style w:type="paragraph" w:styleId="NormalWeb">
    <w:name w:val="Normal (Web)"/>
    <w:basedOn w:val="Normal"/>
    <w:uiPriority w:val="99"/>
    <w:semiHidden/>
    <w:unhideWhenUsed/>
    <w:rsid w:val="00B74BA4"/>
    <w:pPr>
      <w:spacing w:before="100" w:beforeAutospacing="1" w:after="100" w:afterAutospacing="1"/>
    </w:pPr>
    <w:rPr>
      <w:rFonts w:ascii="Times New Roman" w:hAnsi="Times New Roman"/>
      <w:sz w:val="24"/>
      <w:lang w:eastAsia="ja-JP"/>
    </w:rPr>
  </w:style>
  <w:style w:type="character" w:customStyle="1" w:styleId="Ttulo1Char">
    <w:name w:val="Título 1 Char"/>
    <w:basedOn w:val="Fontepargpadro"/>
    <w:link w:val="Ttulo1"/>
    <w:uiPriority w:val="9"/>
    <w:rsid w:val="00342F1C"/>
    <w:rPr>
      <w:rFonts w:asciiTheme="majorHAnsi" w:eastAsiaTheme="majorEastAsia" w:hAnsiTheme="majorHAnsi" w:cstheme="majorBidi"/>
      <w:b/>
      <w:caps/>
      <w:noProof/>
      <w:color w:val="262626" w:themeColor="text1" w:themeTint="D9"/>
      <w:sz w:val="40"/>
      <w:szCs w:val="40"/>
    </w:rPr>
  </w:style>
  <w:style w:type="character" w:customStyle="1" w:styleId="Ttulo3Char">
    <w:name w:val="Título 3 Char"/>
    <w:basedOn w:val="Fontepargpadro"/>
    <w:link w:val="Ttulo3"/>
    <w:uiPriority w:val="9"/>
    <w:semiHidden/>
    <w:rsid w:val="0008589E"/>
    <w:rPr>
      <w:rFonts w:asciiTheme="majorHAnsi" w:eastAsiaTheme="majorEastAsia" w:hAnsiTheme="majorHAnsi" w:cstheme="majorBidi"/>
      <w:color w:val="333801" w:themeColor="accent2" w:themeShade="BF"/>
      <w:sz w:val="32"/>
      <w:szCs w:val="32"/>
    </w:rPr>
  </w:style>
  <w:style w:type="character" w:customStyle="1" w:styleId="Ttulo5Char">
    <w:name w:val="Título 5 Char"/>
    <w:basedOn w:val="Fontepargpadro"/>
    <w:link w:val="Ttulo5"/>
    <w:uiPriority w:val="9"/>
    <w:semiHidden/>
    <w:rsid w:val="0008589E"/>
    <w:rPr>
      <w:rFonts w:asciiTheme="majorHAnsi" w:eastAsiaTheme="majorEastAsia" w:hAnsiTheme="majorHAnsi" w:cstheme="majorBidi"/>
      <w:color w:val="333801" w:themeColor="accent2" w:themeShade="BF"/>
      <w:sz w:val="24"/>
      <w:szCs w:val="24"/>
    </w:rPr>
  </w:style>
  <w:style w:type="character" w:customStyle="1" w:styleId="Ttulo6Char">
    <w:name w:val="Título 6 Char"/>
    <w:basedOn w:val="Fontepargpadro"/>
    <w:link w:val="Ttulo6"/>
    <w:uiPriority w:val="9"/>
    <w:semiHidden/>
    <w:rsid w:val="0008589E"/>
    <w:rPr>
      <w:rFonts w:asciiTheme="majorHAnsi" w:eastAsiaTheme="majorEastAsia" w:hAnsiTheme="majorHAnsi" w:cstheme="majorBidi"/>
      <w:i/>
      <w:iCs/>
      <w:color w:val="222501" w:themeColor="accent2" w:themeShade="80"/>
      <w:sz w:val="24"/>
      <w:szCs w:val="24"/>
    </w:rPr>
  </w:style>
  <w:style w:type="character" w:customStyle="1" w:styleId="Ttulo7Char">
    <w:name w:val="Título 7 Char"/>
    <w:basedOn w:val="Fontepargpadro"/>
    <w:link w:val="Ttulo7"/>
    <w:uiPriority w:val="9"/>
    <w:semiHidden/>
    <w:rsid w:val="0008589E"/>
    <w:rPr>
      <w:rFonts w:asciiTheme="majorHAnsi" w:eastAsiaTheme="majorEastAsia" w:hAnsiTheme="majorHAnsi" w:cstheme="majorBidi"/>
      <w:b/>
      <w:bCs/>
      <w:color w:val="222501" w:themeColor="accent2" w:themeShade="80"/>
      <w:sz w:val="22"/>
      <w:szCs w:val="22"/>
    </w:rPr>
  </w:style>
  <w:style w:type="character" w:customStyle="1" w:styleId="Ttulo8Char">
    <w:name w:val="Título 8 Char"/>
    <w:basedOn w:val="Fontepargpadro"/>
    <w:link w:val="Ttulo8"/>
    <w:uiPriority w:val="9"/>
    <w:semiHidden/>
    <w:rsid w:val="0008589E"/>
    <w:rPr>
      <w:rFonts w:asciiTheme="majorHAnsi" w:eastAsiaTheme="majorEastAsia" w:hAnsiTheme="majorHAnsi" w:cstheme="majorBidi"/>
      <w:color w:val="222501" w:themeColor="accent2" w:themeShade="80"/>
      <w:sz w:val="22"/>
      <w:szCs w:val="22"/>
    </w:rPr>
  </w:style>
  <w:style w:type="character" w:customStyle="1" w:styleId="Ttulo9Char">
    <w:name w:val="Título 9 Char"/>
    <w:basedOn w:val="Fontepargpadro"/>
    <w:link w:val="Ttulo9"/>
    <w:uiPriority w:val="9"/>
    <w:semiHidden/>
    <w:rsid w:val="0008589E"/>
    <w:rPr>
      <w:rFonts w:asciiTheme="majorHAnsi" w:eastAsiaTheme="majorEastAsia" w:hAnsiTheme="majorHAnsi" w:cstheme="majorBidi"/>
      <w:i/>
      <w:iCs/>
      <w:color w:val="222501" w:themeColor="accent2" w:themeShade="80"/>
      <w:sz w:val="22"/>
      <w:szCs w:val="22"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BE3584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Forte">
    <w:name w:val="Strong"/>
    <w:basedOn w:val="Fontepargpadro"/>
    <w:uiPriority w:val="22"/>
    <w:semiHidden/>
    <w:rsid w:val="00BE3584"/>
    <w:rPr>
      <w:b/>
      <w:bCs/>
    </w:rPr>
  </w:style>
  <w:style w:type="character" w:styleId="nfase">
    <w:name w:val="Emphasis"/>
    <w:basedOn w:val="Fontepargpadro"/>
    <w:uiPriority w:val="20"/>
    <w:semiHidden/>
    <w:rsid w:val="00BE3584"/>
    <w:rPr>
      <w:i/>
      <w:iCs/>
      <w:color w:val="000000" w:themeColor="text1"/>
    </w:rPr>
  </w:style>
  <w:style w:type="paragraph" w:styleId="SemEspaamento">
    <w:name w:val="No Spacing"/>
    <w:uiPriority w:val="1"/>
    <w:qFormat/>
    <w:rsid w:val="00BE3584"/>
    <w:pPr>
      <w:spacing w:after="0" w:line="240" w:lineRule="auto"/>
    </w:pPr>
  </w:style>
  <w:style w:type="paragraph" w:styleId="Citao">
    <w:name w:val="Quote"/>
    <w:basedOn w:val="Normal"/>
    <w:next w:val="Normal"/>
    <w:link w:val="CitaoChar"/>
    <w:uiPriority w:val="29"/>
    <w:qFormat/>
    <w:rsid w:val="00F152F2"/>
    <w:pPr>
      <w:spacing w:after="120"/>
      <w:contextualSpacing/>
    </w:pPr>
    <w:rPr>
      <w:rFonts w:asciiTheme="majorHAnsi" w:hAnsiTheme="majorHAnsi"/>
      <w:b/>
      <w:noProof/>
      <w:color w:val="FFFFFF" w:themeColor="background1"/>
      <w:sz w:val="48"/>
      <w:szCs w:val="40"/>
    </w:rPr>
  </w:style>
  <w:style w:type="character" w:customStyle="1" w:styleId="CitaoChar">
    <w:name w:val="Citação Char"/>
    <w:basedOn w:val="Fontepargpadro"/>
    <w:link w:val="Citao"/>
    <w:uiPriority w:val="29"/>
    <w:rsid w:val="00F152F2"/>
    <w:rPr>
      <w:rFonts w:asciiTheme="majorHAnsi" w:hAnsiTheme="majorHAnsi"/>
      <w:b/>
      <w:noProof/>
      <w:color w:val="FFFFFF" w:themeColor="background1"/>
      <w:sz w:val="48"/>
      <w:szCs w:val="40"/>
    </w:rPr>
  </w:style>
  <w:style w:type="paragraph" w:styleId="CitaoIntensa">
    <w:name w:val="Intense Quote"/>
    <w:basedOn w:val="Normal"/>
    <w:next w:val="Normal"/>
    <w:link w:val="CitaoIntensaChar"/>
    <w:uiPriority w:val="30"/>
    <w:semiHidden/>
    <w:rsid w:val="00BE3584"/>
    <w:pPr>
      <w:pBdr>
        <w:top w:val="single" w:sz="24" w:space="4" w:color="454C02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itaoIntensaChar">
    <w:name w:val="Citação Intensa Char"/>
    <w:basedOn w:val="Fontepargpadro"/>
    <w:link w:val="CitaoIntensa"/>
    <w:uiPriority w:val="30"/>
    <w:semiHidden/>
    <w:rsid w:val="00260C67"/>
    <w:rPr>
      <w:rFonts w:asciiTheme="majorHAnsi" w:eastAsiaTheme="majorEastAsia" w:hAnsiTheme="majorHAnsi" w:cstheme="majorBidi"/>
      <w:sz w:val="24"/>
      <w:szCs w:val="24"/>
    </w:rPr>
  </w:style>
  <w:style w:type="character" w:styleId="nfaseSutil">
    <w:name w:val="Subtle Emphasis"/>
    <w:basedOn w:val="Fontepargpadro"/>
    <w:uiPriority w:val="19"/>
    <w:semiHidden/>
    <w:rsid w:val="00BE3584"/>
    <w:rPr>
      <w:i/>
      <w:iCs/>
      <w:color w:val="595959" w:themeColor="text1" w:themeTint="A6"/>
    </w:rPr>
  </w:style>
  <w:style w:type="character" w:styleId="nfaseIntensa">
    <w:name w:val="Intense Emphasis"/>
    <w:basedOn w:val="Fontepargpadro"/>
    <w:uiPriority w:val="21"/>
    <w:semiHidden/>
    <w:rsid w:val="00BE3584"/>
    <w:rPr>
      <w:b/>
      <w:bCs/>
      <w:i/>
      <w:iCs/>
      <w:caps w:val="0"/>
      <w:smallCaps w:val="0"/>
      <w:strike w:val="0"/>
      <w:dstrike w:val="0"/>
      <w:color w:val="454C02" w:themeColor="accent2"/>
    </w:rPr>
  </w:style>
  <w:style w:type="character" w:styleId="RefernciaSutil">
    <w:name w:val="Subtle Reference"/>
    <w:basedOn w:val="Fontepargpadro"/>
    <w:uiPriority w:val="31"/>
    <w:semiHidden/>
    <w:rsid w:val="00BE3584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nciaIntensa">
    <w:name w:val="Intense Reference"/>
    <w:basedOn w:val="Fontepargpadro"/>
    <w:uiPriority w:val="32"/>
    <w:semiHidden/>
    <w:rsid w:val="00BE3584"/>
    <w:rPr>
      <w:b/>
      <w:bCs/>
      <w:caps w:val="0"/>
      <w:smallCaps/>
      <w:color w:val="auto"/>
      <w:spacing w:val="0"/>
      <w:u w:val="single"/>
    </w:rPr>
  </w:style>
  <w:style w:type="character" w:styleId="TtulodoLivro">
    <w:name w:val="Book Title"/>
    <w:basedOn w:val="Fontepargpadro"/>
    <w:uiPriority w:val="33"/>
    <w:semiHidden/>
    <w:rsid w:val="00BE3584"/>
    <w:rPr>
      <w:b/>
      <w:bCs/>
      <w:caps w:val="0"/>
      <w:smallCaps/>
      <w:spacing w:val="0"/>
    </w:rPr>
  </w:style>
  <w:style w:type="paragraph" w:styleId="CabealhodoSumrio">
    <w:name w:val="TOC Heading"/>
    <w:basedOn w:val="Ttulo1"/>
    <w:next w:val="Normal"/>
    <w:uiPriority w:val="39"/>
    <w:qFormat/>
    <w:rsid w:val="00BE3584"/>
    <w:pPr>
      <w:outlineLvl w:val="9"/>
    </w:pPr>
  </w:style>
  <w:style w:type="paragraph" w:styleId="Cabealho">
    <w:name w:val="header"/>
    <w:basedOn w:val="Normal"/>
    <w:link w:val="CabealhoChar"/>
    <w:uiPriority w:val="99"/>
    <w:semiHidden/>
    <w:rsid w:val="00EE0D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ashtag1">
    <w:name w:val="Hashtag1"/>
    <w:basedOn w:val="Fontepargpadro"/>
    <w:uiPriority w:val="99"/>
    <w:semiHidden/>
    <w:rsid w:val="00260C67"/>
    <w:rPr>
      <w:color w:val="2B579A"/>
      <w:shd w:val="clear" w:color="auto" w:fill="E6E6E6"/>
    </w:rPr>
  </w:style>
  <w:style w:type="character" w:customStyle="1" w:styleId="Menonoresolvida1">
    <w:name w:val="Menção não resolvida1"/>
    <w:basedOn w:val="Fontepargpadro"/>
    <w:uiPriority w:val="99"/>
    <w:semiHidden/>
    <w:rsid w:val="00260C67"/>
    <w:rPr>
      <w:color w:val="808080"/>
      <w:shd w:val="clear" w:color="auto" w:fill="E6E6E6"/>
    </w:rPr>
  </w:style>
  <w:style w:type="character" w:customStyle="1" w:styleId="CabealhoChar">
    <w:name w:val="Cabeçalho Char"/>
    <w:basedOn w:val="Fontepargpadro"/>
    <w:link w:val="Cabealho"/>
    <w:uiPriority w:val="99"/>
    <w:semiHidden/>
    <w:rsid w:val="0008589E"/>
    <w:rPr>
      <w:sz w:val="22"/>
    </w:rPr>
  </w:style>
  <w:style w:type="paragraph" w:styleId="Rodap">
    <w:name w:val="footer"/>
    <w:basedOn w:val="Normal"/>
    <w:link w:val="RodapChar"/>
    <w:uiPriority w:val="99"/>
    <w:semiHidden/>
    <w:rsid w:val="00EE0D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semiHidden/>
    <w:rsid w:val="0008589E"/>
    <w:rPr>
      <w:sz w:val="22"/>
    </w:rPr>
  </w:style>
  <w:style w:type="paragraph" w:customStyle="1" w:styleId="Cabealho1Alt">
    <w:name w:val="Cabeçalho 1 Alt"/>
    <w:basedOn w:val="Normal"/>
    <w:next w:val="Normal"/>
    <w:semiHidden/>
    <w:qFormat/>
    <w:rsid w:val="0008589E"/>
    <w:pPr>
      <w:pBdr>
        <w:bottom w:val="single" w:sz="4" w:space="2" w:color="FFFFFF" w:themeColor="background1"/>
      </w:pBdr>
      <w:spacing w:before="240" w:after="240" w:line="240" w:lineRule="auto"/>
    </w:pPr>
    <w:rPr>
      <w:rFonts w:asciiTheme="majorHAnsi" w:hAnsiTheme="majorHAnsi"/>
      <w:b/>
      <w:caps/>
      <w:color w:val="FFFFFF" w:themeColor="background1"/>
      <w:sz w:val="40"/>
    </w:rPr>
  </w:style>
  <w:style w:type="paragraph" w:styleId="Numerada">
    <w:name w:val="List Number"/>
    <w:basedOn w:val="Normal"/>
    <w:uiPriority w:val="99"/>
    <w:semiHidden/>
    <w:rsid w:val="0008589E"/>
    <w:pPr>
      <w:numPr>
        <w:numId w:val="10"/>
      </w:numPr>
      <w:spacing w:before="120" w:after="120" w:line="240" w:lineRule="auto"/>
    </w:pPr>
    <w:rPr>
      <w:noProof/>
      <w:color w:val="FFFFFF" w:themeColor="background1"/>
    </w:rPr>
  </w:style>
  <w:style w:type="paragraph" w:customStyle="1" w:styleId="Normalemteladefundoescura">
    <w:name w:val="Normal em tela de fundo escura"/>
    <w:basedOn w:val="Normal"/>
    <w:semiHidden/>
    <w:qFormat/>
    <w:rsid w:val="0008589E"/>
    <w:rPr>
      <w:rFonts w:cs="Arial"/>
      <w:noProof/>
      <w:color w:val="FFFFFF" w:themeColor="background1"/>
      <w:szCs w:val="22"/>
    </w:rPr>
  </w:style>
  <w:style w:type="character" w:styleId="TextodoEspaoReservado">
    <w:name w:val="Placeholder Text"/>
    <w:basedOn w:val="Fontepargpadro"/>
    <w:uiPriority w:val="99"/>
    <w:semiHidden/>
    <w:rsid w:val="00D71A8B"/>
    <w:rPr>
      <w:color w:val="808080"/>
    </w:rPr>
  </w:style>
  <w:style w:type="paragraph" w:customStyle="1" w:styleId="Informaesdecontato">
    <w:name w:val="Informações de contato"/>
    <w:basedOn w:val="Normal"/>
    <w:qFormat/>
    <w:rsid w:val="008F330F"/>
    <w:pPr>
      <w:spacing w:after="0" w:line="240" w:lineRule="auto"/>
    </w:pPr>
    <w:rPr>
      <w:color w:val="FFFFFF" w:themeColor="background1"/>
      <w:sz w:val="24"/>
      <w:szCs w:val="24"/>
    </w:rPr>
  </w:style>
  <w:style w:type="paragraph" w:customStyle="1" w:styleId="CitaoAlt">
    <w:name w:val="Citação Alt"/>
    <w:basedOn w:val="Normal"/>
    <w:qFormat/>
    <w:rsid w:val="008478C6"/>
    <w:pPr>
      <w:spacing w:before="240" w:after="240"/>
    </w:pPr>
    <w:rPr>
      <w:color w:val="FFFFFF" w:themeColor="background1"/>
      <w:sz w:val="32"/>
      <w:szCs w:val="32"/>
    </w:rPr>
  </w:style>
  <w:style w:type="paragraph" w:customStyle="1" w:styleId="Fontedacitao">
    <w:name w:val="Fonte da citação"/>
    <w:basedOn w:val="Normal"/>
    <w:qFormat/>
    <w:rsid w:val="002C2B6A"/>
    <w:pPr>
      <w:spacing w:after="0" w:line="240" w:lineRule="auto"/>
    </w:pPr>
    <w:rPr>
      <w:i/>
      <w:iCs/>
      <w:color w:val="FFFFFF" w:themeColor="background1"/>
    </w:rPr>
  </w:style>
  <w:style w:type="paragraph" w:customStyle="1" w:styleId="Nomedaempresa">
    <w:name w:val="Nome da empresa"/>
    <w:basedOn w:val="Normal"/>
    <w:qFormat/>
    <w:rsid w:val="002C2B6A"/>
    <w:pPr>
      <w:spacing w:before="240" w:after="0" w:line="240" w:lineRule="auto"/>
    </w:pPr>
    <w:rPr>
      <w:b/>
      <w:bCs/>
      <w:noProof/>
      <w:color w:val="FFFFFF" w:themeColor="background1"/>
      <w:sz w:val="36"/>
      <w:szCs w:val="36"/>
    </w:rPr>
  </w:style>
  <w:style w:type="paragraph" w:styleId="Sumrio1">
    <w:name w:val="toc 1"/>
    <w:basedOn w:val="Normal"/>
    <w:next w:val="Normal"/>
    <w:autoRedefine/>
    <w:uiPriority w:val="39"/>
    <w:semiHidden/>
    <w:rsid w:val="00034C84"/>
    <w:pPr>
      <w:spacing w:after="0" w:line="240" w:lineRule="auto"/>
    </w:pPr>
    <w:rPr>
      <w:b/>
      <w:noProof/>
      <w:color w:val="492A86" w:themeColor="accent1"/>
      <w:sz w:val="52"/>
      <w:szCs w:val="56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g"/><Relationship Id="rId18" Type="http://schemas.openxmlformats.org/officeDocument/2006/relationships/header" Target="header4.xml"/><Relationship Id="rId26" Type="http://schemas.openxmlformats.org/officeDocument/2006/relationships/image" Target="media/image12.jpeg"/><Relationship Id="rId39" Type="http://schemas.openxmlformats.org/officeDocument/2006/relationships/image" Target="media/image24.png"/><Relationship Id="rId21" Type="http://schemas.openxmlformats.org/officeDocument/2006/relationships/image" Target="media/image7.jpg"/><Relationship Id="rId34" Type="http://schemas.openxmlformats.org/officeDocument/2006/relationships/image" Target="media/image19.jpg"/><Relationship Id="rId42" Type="http://schemas.openxmlformats.org/officeDocument/2006/relationships/image" Target="media/image27.jpeg"/><Relationship Id="rId47" Type="http://schemas.openxmlformats.org/officeDocument/2006/relationships/image" Target="media/image32.jpeg"/><Relationship Id="rId50" Type="http://schemas.openxmlformats.org/officeDocument/2006/relationships/image" Target="media/image35.jpg"/><Relationship Id="rId55" Type="http://schemas.openxmlformats.org/officeDocument/2006/relationships/image" Target="media/image40.jpeg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header" Target="header3.xml"/><Relationship Id="rId25" Type="http://schemas.openxmlformats.org/officeDocument/2006/relationships/image" Target="media/image11.jpg"/><Relationship Id="rId33" Type="http://schemas.openxmlformats.org/officeDocument/2006/relationships/image" Target="media/image18.jpeg"/><Relationship Id="rId38" Type="http://schemas.openxmlformats.org/officeDocument/2006/relationships/image" Target="media/image23.png"/><Relationship Id="rId46" Type="http://schemas.openxmlformats.org/officeDocument/2006/relationships/image" Target="media/image31.jpg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0" Type="http://schemas.openxmlformats.org/officeDocument/2006/relationships/image" Target="media/image6.jpeg"/><Relationship Id="rId29" Type="http://schemas.openxmlformats.org/officeDocument/2006/relationships/footer" Target="footer1.xml"/><Relationship Id="rId41" Type="http://schemas.openxmlformats.org/officeDocument/2006/relationships/image" Target="media/image26.jpeg"/><Relationship Id="rId54" Type="http://schemas.openxmlformats.org/officeDocument/2006/relationships/image" Target="media/image39.jp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0.png"/><Relationship Id="rId32" Type="http://schemas.openxmlformats.org/officeDocument/2006/relationships/image" Target="media/image17.jpg"/><Relationship Id="rId37" Type="http://schemas.openxmlformats.org/officeDocument/2006/relationships/image" Target="media/image22.png"/><Relationship Id="rId40" Type="http://schemas.openxmlformats.org/officeDocument/2006/relationships/image" Target="media/image25.jpg"/><Relationship Id="rId45" Type="http://schemas.openxmlformats.org/officeDocument/2006/relationships/image" Target="media/image30.jpeg"/><Relationship Id="rId53" Type="http://schemas.openxmlformats.org/officeDocument/2006/relationships/image" Target="media/image38.jpeg"/><Relationship Id="rId58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jpg"/><Relationship Id="rId23" Type="http://schemas.openxmlformats.org/officeDocument/2006/relationships/image" Target="media/image9.png"/><Relationship Id="rId28" Type="http://schemas.openxmlformats.org/officeDocument/2006/relationships/image" Target="media/image14.jpeg"/><Relationship Id="rId36" Type="http://schemas.openxmlformats.org/officeDocument/2006/relationships/image" Target="media/image21.png"/><Relationship Id="rId49" Type="http://schemas.openxmlformats.org/officeDocument/2006/relationships/image" Target="media/image34.jpeg"/><Relationship Id="rId57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5.jpg"/><Relationship Id="rId31" Type="http://schemas.openxmlformats.org/officeDocument/2006/relationships/image" Target="media/image16.jpeg"/><Relationship Id="rId44" Type="http://schemas.openxmlformats.org/officeDocument/2006/relationships/image" Target="media/image29.jpg"/><Relationship Id="rId52" Type="http://schemas.openxmlformats.org/officeDocument/2006/relationships/image" Target="media/image37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jpeg"/><Relationship Id="rId22" Type="http://schemas.openxmlformats.org/officeDocument/2006/relationships/image" Target="media/image8.jpeg"/><Relationship Id="rId27" Type="http://schemas.openxmlformats.org/officeDocument/2006/relationships/image" Target="media/image13.jpg"/><Relationship Id="rId30" Type="http://schemas.openxmlformats.org/officeDocument/2006/relationships/image" Target="media/image15.jpg"/><Relationship Id="rId35" Type="http://schemas.openxmlformats.org/officeDocument/2006/relationships/image" Target="media/image20.jpeg"/><Relationship Id="rId43" Type="http://schemas.openxmlformats.org/officeDocument/2006/relationships/image" Target="media/image28.jpeg"/><Relationship Id="rId48" Type="http://schemas.openxmlformats.org/officeDocument/2006/relationships/image" Target="media/image33.jpg"/><Relationship Id="rId5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6.jpeg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naAi517\AppData\Roaming\Microsoft\Templates\Folheto%20de%20viagem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D45B306995B4D7D952BC05613C3EAD8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C5D1256-116D-41CB-957B-9D6116D3CA44}"/>
      </w:docPartPr>
      <w:docPartBody>
        <w:p w:rsidR="00000000" w:rsidRDefault="00404C8A" w:rsidP="00404C8A">
          <w:pPr>
            <w:pStyle w:val="AD45B306995B4D7D952BC05613C3EAD8"/>
          </w:pPr>
          <w:r>
            <w:rPr>
              <w:lang w:bidi="pt-BR"/>
            </w:rPr>
            <w:t>01</w:t>
          </w:r>
        </w:p>
      </w:docPartBody>
    </w:docPart>
    <w:docPart>
      <w:docPartPr>
        <w:name w:val="5C502F20563343D391D5E09878E901E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31761ED-1734-48BC-B651-73A435D4D5A7}"/>
      </w:docPartPr>
      <w:docPartBody>
        <w:p w:rsidR="00000000" w:rsidRDefault="00404C8A" w:rsidP="00404C8A">
          <w:pPr>
            <w:pStyle w:val="5C502F20563343D391D5E09878E901EB"/>
          </w:pPr>
          <w:r>
            <w:rPr>
              <w:lang w:bidi="pt-BR"/>
            </w:rPr>
            <w:t>02</w:t>
          </w:r>
        </w:p>
      </w:docPartBody>
    </w:docPart>
    <w:docPart>
      <w:docPartPr>
        <w:name w:val="FAD0381B010E4048B3297357DC88131E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7EE789FD-A810-4669-8835-66ECF4448EEB}"/>
      </w:docPartPr>
      <w:docPartBody>
        <w:p w:rsidR="00000000" w:rsidRDefault="00404C8A" w:rsidP="00404C8A">
          <w:pPr>
            <w:pStyle w:val="FAD0381B010E4048B3297357DC88131E"/>
          </w:pPr>
          <w:r>
            <w:rPr>
              <w:lang w:bidi="pt-BR"/>
            </w:rPr>
            <w:t>03</w:t>
          </w:r>
        </w:p>
      </w:docPartBody>
    </w:docPart>
    <w:docPart>
      <w:docPartPr>
        <w:name w:val="9E0EC86DF3094F1AA483E7B99AC82B9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EA6DE1F-1C80-42F4-9630-37B3081742B3}"/>
      </w:docPartPr>
      <w:docPartBody>
        <w:p w:rsidR="00000000" w:rsidRDefault="00404C8A" w:rsidP="00404C8A">
          <w:pPr>
            <w:pStyle w:val="9E0EC86DF3094F1AA483E7B99AC82B94"/>
          </w:pPr>
          <w:r w:rsidRPr="00EE7EDE">
            <w:rPr>
              <w:lang w:bidi="pt-BR"/>
            </w:rPr>
            <w:t>04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reaming Outloud Pro">
    <w:charset w:val="00"/>
    <w:family w:val="script"/>
    <w:pitch w:val="variable"/>
    <w:sig w:usb0="800000EF" w:usb1="0000000A" w:usb2="00000008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C8A"/>
    <w:rsid w:val="00404C8A"/>
    <w:rsid w:val="004079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86EC26EE4D2E47D6B091BDF41C8C8522">
    <w:name w:val="86EC26EE4D2E47D6B091BDF41C8C8522"/>
  </w:style>
  <w:style w:type="paragraph" w:customStyle="1" w:styleId="0FDCAB1FB193491DAEE827EAFF302FE3">
    <w:name w:val="0FDCAB1FB193491DAEE827EAFF302FE3"/>
  </w:style>
  <w:style w:type="character" w:styleId="TextodoEspaoReservado">
    <w:name w:val="Placeholder Text"/>
    <w:basedOn w:val="Fontepargpadro"/>
    <w:uiPriority w:val="99"/>
    <w:semiHidden/>
    <w:rPr>
      <w:color w:val="808080"/>
    </w:rPr>
  </w:style>
  <w:style w:type="paragraph" w:styleId="Citao">
    <w:name w:val="Quote"/>
    <w:basedOn w:val="Normal"/>
    <w:next w:val="Normal"/>
    <w:link w:val="CitaoChar"/>
    <w:uiPriority w:val="29"/>
    <w:qFormat/>
    <w:pPr>
      <w:spacing w:after="120" w:line="216" w:lineRule="auto"/>
      <w:contextualSpacing/>
    </w:pPr>
    <w:rPr>
      <w:rFonts w:asciiTheme="majorHAnsi" w:hAnsiTheme="majorHAnsi"/>
      <w:b/>
      <w:noProof/>
      <w:color w:val="FFFFFF" w:themeColor="background1"/>
      <w:sz w:val="48"/>
      <w:szCs w:val="40"/>
      <w:lang w:val="pt-PT" w:eastAsia="en-US"/>
    </w:rPr>
  </w:style>
  <w:style w:type="character" w:customStyle="1" w:styleId="CitaoChar">
    <w:name w:val="Citação Char"/>
    <w:basedOn w:val="Fontepargpadro"/>
    <w:link w:val="Citao"/>
    <w:uiPriority w:val="29"/>
    <w:rPr>
      <w:rFonts w:asciiTheme="majorHAnsi" w:hAnsiTheme="majorHAnsi"/>
      <w:b/>
      <w:noProof/>
      <w:color w:val="FFFFFF" w:themeColor="background1"/>
      <w:sz w:val="48"/>
      <w:szCs w:val="40"/>
      <w:lang w:val="pt-PT" w:eastAsia="en-US"/>
    </w:rPr>
  </w:style>
  <w:style w:type="paragraph" w:customStyle="1" w:styleId="9F99BF28280C445ABD2DBC6BA3C1F8D3">
    <w:name w:val="9F99BF28280C445ABD2DBC6BA3C1F8D3"/>
  </w:style>
  <w:style w:type="paragraph" w:customStyle="1" w:styleId="9DA17C297BEA4650B91E1EB321F641E0">
    <w:name w:val="9DA17C297BEA4650B91E1EB321F641E0"/>
  </w:style>
  <w:style w:type="paragraph" w:customStyle="1" w:styleId="E1EE25BF9DFE4FF5AB98B585C78DBE8D">
    <w:name w:val="E1EE25BF9DFE4FF5AB98B585C78DBE8D"/>
  </w:style>
  <w:style w:type="paragraph" w:customStyle="1" w:styleId="7C4FCBDFF07C44D7BBC7048148BD9B10">
    <w:name w:val="7C4FCBDFF07C44D7BBC7048148BD9B10"/>
  </w:style>
  <w:style w:type="paragraph" w:customStyle="1" w:styleId="055002EFE6F544D182F8DF47DD3780A7">
    <w:name w:val="055002EFE6F544D182F8DF47DD3780A7"/>
  </w:style>
  <w:style w:type="paragraph" w:customStyle="1" w:styleId="C3C300CF1C9C452ABCDE95D1603F0E1C">
    <w:name w:val="C3C300CF1C9C452ABCDE95D1603F0E1C"/>
  </w:style>
  <w:style w:type="paragraph" w:customStyle="1" w:styleId="D1ABE127324749ABBDA431B0A51B47DD">
    <w:name w:val="D1ABE127324749ABBDA431B0A51B47DD"/>
  </w:style>
  <w:style w:type="paragraph" w:customStyle="1" w:styleId="EF67766B358B4EE8AF4D5BB04F753701">
    <w:name w:val="EF67766B358B4EE8AF4D5BB04F753701"/>
  </w:style>
  <w:style w:type="paragraph" w:customStyle="1" w:styleId="72644F5D3FCE44C98317C455A73F5486">
    <w:name w:val="72644F5D3FCE44C98317C455A73F5486"/>
  </w:style>
  <w:style w:type="paragraph" w:customStyle="1" w:styleId="C276A984CB6546FE81AFBA214FDA102A">
    <w:name w:val="C276A984CB6546FE81AFBA214FDA102A"/>
  </w:style>
  <w:style w:type="paragraph" w:customStyle="1" w:styleId="59CBE8BFF40B4D0B874E6D4E118290A4">
    <w:name w:val="59CBE8BFF40B4D0B874E6D4E118290A4"/>
  </w:style>
  <w:style w:type="paragraph" w:customStyle="1" w:styleId="666603CC09C14E5FB72DFAE6B837FC74">
    <w:name w:val="666603CC09C14E5FB72DFAE6B837FC74"/>
  </w:style>
  <w:style w:type="paragraph" w:customStyle="1" w:styleId="76EA5900857946F9B9E38E313FC7816A">
    <w:name w:val="76EA5900857946F9B9E38E313FC7816A"/>
  </w:style>
  <w:style w:type="paragraph" w:customStyle="1" w:styleId="A7E874CC8F0C4A519DA8D4F5BCF3CC89">
    <w:name w:val="A7E874CC8F0C4A519DA8D4F5BCF3CC89"/>
  </w:style>
  <w:style w:type="paragraph" w:customStyle="1" w:styleId="8083472DBB964C4CB7703ED243038FF8">
    <w:name w:val="8083472DBB964C4CB7703ED243038FF8"/>
  </w:style>
  <w:style w:type="paragraph" w:customStyle="1" w:styleId="6DC8166821904622AEC72AD55FE7DF58">
    <w:name w:val="6DC8166821904622AEC72AD55FE7DF58"/>
  </w:style>
  <w:style w:type="paragraph" w:customStyle="1" w:styleId="327C11F046B84D269A5F5CD778AC1B04">
    <w:name w:val="327C11F046B84D269A5F5CD778AC1B04"/>
  </w:style>
  <w:style w:type="paragraph" w:customStyle="1" w:styleId="3296A4F24289428995E146DE0314715A">
    <w:name w:val="3296A4F24289428995E146DE0314715A"/>
  </w:style>
  <w:style w:type="paragraph" w:customStyle="1" w:styleId="DCB664A912FB4E76AAA5DCE8CAFAACAF">
    <w:name w:val="DCB664A912FB4E76AAA5DCE8CAFAACAF"/>
  </w:style>
  <w:style w:type="paragraph" w:customStyle="1" w:styleId="567630399F274FF49E92014D7DE53F7A">
    <w:name w:val="567630399F274FF49E92014D7DE53F7A"/>
  </w:style>
  <w:style w:type="paragraph" w:customStyle="1" w:styleId="7CC802DF99F24D75917901FB049FA274">
    <w:name w:val="7CC802DF99F24D75917901FB049FA274"/>
  </w:style>
  <w:style w:type="paragraph" w:customStyle="1" w:styleId="6CDF2B230330491CBF232688ED74B56F">
    <w:name w:val="6CDF2B230330491CBF232688ED74B56F"/>
  </w:style>
  <w:style w:type="paragraph" w:customStyle="1" w:styleId="5000F6D62AF147E1BE1B2D675C041F33">
    <w:name w:val="5000F6D62AF147E1BE1B2D675C041F33"/>
  </w:style>
  <w:style w:type="paragraph" w:customStyle="1" w:styleId="E109AE3C18EA450EB0AE25B4A7B14ECE">
    <w:name w:val="E109AE3C18EA450EB0AE25B4A7B14ECE"/>
  </w:style>
  <w:style w:type="paragraph" w:customStyle="1" w:styleId="D111901A269E4341B41B35E81F4B4A10">
    <w:name w:val="D111901A269E4341B41B35E81F4B4A10"/>
  </w:style>
  <w:style w:type="paragraph" w:customStyle="1" w:styleId="9CE8D55F55F64CBDBD319811DDE2EE1A">
    <w:name w:val="9CE8D55F55F64CBDBD319811DDE2EE1A"/>
  </w:style>
  <w:style w:type="paragraph" w:customStyle="1" w:styleId="F6EF85BFDB27499A8D6DDD87B53EE685">
    <w:name w:val="F6EF85BFDB27499A8D6DDD87B53EE685"/>
    <w:rsid w:val="00404C8A"/>
  </w:style>
  <w:style w:type="paragraph" w:customStyle="1" w:styleId="54829834EF03440FA3D6C5688A68EC16">
    <w:name w:val="54829834EF03440FA3D6C5688A68EC16"/>
    <w:rsid w:val="00404C8A"/>
  </w:style>
  <w:style w:type="paragraph" w:customStyle="1" w:styleId="8491CDEFA9704A858DABC9F2D13D308F">
    <w:name w:val="8491CDEFA9704A858DABC9F2D13D308F"/>
    <w:rsid w:val="00404C8A"/>
  </w:style>
  <w:style w:type="paragraph" w:customStyle="1" w:styleId="81AD075586314F7EA31F68EA624B137F">
    <w:name w:val="81AD075586314F7EA31F68EA624B137F"/>
    <w:rsid w:val="00404C8A"/>
  </w:style>
  <w:style w:type="paragraph" w:customStyle="1" w:styleId="012E15E1211746A1B16766CF27B2E5BB">
    <w:name w:val="012E15E1211746A1B16766CF27B2E5BB"/>
    <w:rsid w:val="00404C8A"/>
  </w:style>
  <w:style w:type="paragraph" w:customStyle="1" w:styleId="042C2AD7EF5D4DADADD433B517BD8C51">
    <w:name w:val="042C2AD7EF5D4DADADD433B517BD8C51"/>
    <w:rsid w:val="00404C8A"/>
  </w:style>
  <w:style w:type="paragraph" w:customStyle="1" w:styleId="CABA6670FEF94AB199DB5703A3C42D7F">
    <w:name w:val="CABA6670FEF94AB199DB5703A3C42D7F"/>
    <w:rsid w:val="00404C8A"/>
  </w:style>
  <w:style w:type="paragraph" w:customStyle="1" w:styleId="4BBE75ED8CD64E23AF74077162B31B7A">
    <w:name w:val="4BBE75ED8CD64E23AF74077162B31B7A"/>
    <w:rsid w:val="00404C8A"/>
  </w:style>
  <w:style w:type="paragraph" w:customStyle="1" w:styleId="AD45B306995B4D7D952BC05613C3EAD8">
    <w:name w:val="AD45B306995B4D7D952BC05613C3EAD8"/>
    <w:rsid w:val="00404C8A"/>
  </w:style>
  <w:style w:type="paragraph" w:customStyle="1" w:styleId="5C502F20563343D391D5E09878E901EB">
    <w:name w:val="5C502F20563343D391D5E09878E901EB"/>
    <w:rsid w:val="00404C8A"/>
  </w:style>
  <w:style w:type="paragraph" w:customStyle="1" w:styleId="FAD0381B010E4048B3297357DC88131E">
    <w:name w:val="FAD0381B010E4048B3297357DC88131E"/>
    <w:rsid w:val="00404C8A"/>
  </w:style>
  <w:style w:type="paragraph" w:customStyle="1" w:styleId="9E0EC86DF3094F1AA483E7B99AC82B94">
    <w:name w:val="9E0EC86DF3094F1AA483E7B99AC82B94"/>
    <w:rsid w:val="00404C8A"/>
  </w:style>
  <w:style w:type="paragraph" w:customStyle="1" w:styleId="5BE94A830442484AB461AB899A042597">
    <w:name w:val="5BE94A830442484AB461AB899A042597"/>
    <w:rsid w:val="00404C8A"/>
  </w:style>
  <w:style w:type="paragraph" w:customStyle="1" w:styleId="F8C30D555375476D8ADA52C0ABC3F6A0">
    <w:name w:val="F8C30D555375476D8ADA52C0ABC3F6A0"/>
    <w:rsid w:val="00404C8A"/>
  </w:style>
  <w:style w:type="paragraph" w:customStyle="1" w:styleId="93F4F32B1B96448BB8E197827E92B56B">
    <w:name w:val="93F4F32B1B96448BB8E197827E92B56B"/>
    <w:rsid w:val="00404C8A"/>
  </w:style>
  <w:style w:type="paragraph" w:customStyle="1" w:styleId="45BC198B1C8D418E906AFEE44BD03C83">
    <w:name w:val="45BC198B1C8D418E906AFEE44BD03C83"/>
    <w:rsid w:val="00404C8A"/>
  </w:style>
  <w:style w:type="paragraph" w:customStyle="1" w:styleId="DAC58F8BC54A4B9E9476CAED8B05515B">
    <w:name w:val="DAC58F8BC54A4B9E9476CAED8B05515B"/>
    <w:rsid w:val="00404C8A"/>
  </w:style>
  <w:style w:type="paragraph" w:customStyle="1" w:styleId="C5AA0AEA5B4B48C1865FE2CC5B0807FE">
    <w:name w:val="C5AA0AEA5B4B48C1865FE2CC5B0807FE"/>
    <w:rsid w:val="00404C8A"/>
  </w:style>
  <w:style w:type="paragraph" w:customStyle="1" w:styleId="257FE44D95474BABABE5907D3F1556D3">
    <w:name w:val="257FE44D95474BABABE5907D3F1556D3"/>
    <w:rsid w:val="00404C8A"/>
  </w:style>
  <w:style w:type="paragraph" w:customStyle="1" w:styleId="3DC9F281E22547E2985B122600FFA38E">
    <w:name w:val="3DC9F281E22547E2985B122600FFA38E"/>
    <w:rsid w:val="00404C8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4">
      <a:dk1>
        <a:sysClr val="windowText" lastClr="000000"/>
      </a:dk1>
      <a:lt1>
        <a:sysClr val="window" lastClr="FFFFFF"/>
      </a:lt1>
      <a:dk2>
        <a:srgbClr val="000000"/>
      </a:dk2>
      <a:lt2>
        <a:srgbClr val="E7E6E6"/>
      </a:lt2>
      <a:accent1>
        <a:srgbClr val="492A86"/>
      </a:accent1>
      <a:accent2>
        <a:srgbClr val="454C02"/>
      </a:accent2>
      <a:accent3>
        <a:srgbClr val="29519B"/>
      </a:accent3>
      <a:accent4>
        <a:srgbClr val="939597"/>
      </a:accent4>
      <a:accent5>
        <a:srgbClr val="000000"/>
      </a:accent5>
      <a:accent6>
        <a:srgbClr val="FFFFFF"/>
      </a:accent6>
      <a:hlink>
        <a:srgbClr val="94C020"/>
      </a:hlink>
      <a:folHlink>
        <a:srgbClr val="939597"/>
      </a:folHlink>
    </a:clrScheme>
    <a:fontScheme name="Tours">
      <a:majorFont>
        <a:latin typeface="Century Gothic"/>
        <a:ea typeface=""/>
        <a:cs typeface=""/>
      </a:majorFont>
      <a:minorFont>
        <a:latin typeface="Century Gothic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98586AD-8752-4FA3-81D6-E55F593BE73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C3FC90B-8171-460A-B6B0-EA25E9011ACC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B7DA5F11-0AAC-4E07-B7AF-86835B20BB9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FA0EB24-1C0F-481F-807D-AB61EED3812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Folheto de viagem.dotx</Template>
  <TotalTime>0</TotalTime>
  <Pages>7</Pages>
  <Words>9</Words>
  <Characters>53</Characters>
  <Application>Microsoft Office Word</Application>
  <DocSecurity>0</DocSecurity>
  <Lines>1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2022-03-31T13:46:00Z</dcterms:created>
  <dcterms:modified xsi:type="dcterms:W3CDTF">2022-04-01T00:03:00Z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